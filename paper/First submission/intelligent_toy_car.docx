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2715F" w14:textId="77777777" w:rsidR="000D4560" w:rsidRDefault="000D4560" w:rsidP="00A86E9F">
      <w:pPr>
        <w:pStyle w:val="MDPI11articletype"/>
      </w:pPr>
    </w:p>
    <w:p w14:paraId="5913B331" w14:textId="54BFB57D" w:rsidR="00A86E9F" w:rsidRPr="006453D9" w:rsidRDefault="00A86E9F" w:rsidP="00A86E9F">
      <w:pPr>
        <w:pStyle w:val="MDPI11articletype"/>
      </w:pPr>
      <w:r w:rsidRPr="006453D9">
        <w:t>Type of the Paper (Article, Review, Communication, etc.)</w:t>
      </w:r>
    </w:p>
    <w:p w14:paraId="63CE3C62" w14:textId="319B3A19" w:rsidR="00A86E9F" w:rsidRPr="00E14822" w:rsidRDefault="00E14822" w:rsidP="00A86E9F">
      <w:pPr>
        <w:pStyle w:val="MDPI12title"/>
        <w:rPr>
          <w:rFonts w:ascii="Arial" w:hAnsi="Arial" w:cs="Arial"/>
          <w:lang w:bidi="ar-SA"/>
        </w:rPr>
      </w:pPr>
      <w:r>
        <w:t>An Intelligent Toy Car for Autism Screening using Multi-Modal Features</w:t>
      </w:r>
    </w:p>
    <w:p w14:paraId="79EF76C8" w14:textId="569DD6A8" w:rsidR="00F00695" w:rsidRDefault="00903202" w:rsidP="00A86E9F">
      <w:pPr>
        <w:pStyle w:val="MDPI13authornames"/>
      </w:pPr>
      <w:r>
        <w:t>Bijan Mehralizadeh</w:t>
      </w:r>
      <w:r w:rsidR="00A86E9F" w:rsidRPr="00D945EC">
        <w:t xml:space="preserve"> </w:t>
      </w:r>
      <w:r w:rsidR="00A86E9F" w:rsidRPr="001F31D1">
        <w:rPr>
          <w:vertAlign w:val="superscript"/>
        </w:rPr>
        <w:t>1</w:t>
      </w:r>
      <w:r w:rsidR="00A86E9F" w:rsidRPr="00D945EC">
        <w:t xml:space="preserve">, </w:t>
      </w:r>
      <w:proofErr w:type="spellStart"/>
      <w:r>
        <w:t>Bahar</w:t>
      </w:r>
      <w:proofErr w:type="spellEnd"/>
      <w:r>
        <w:t xml:space="preserve"> </w:t>
      </w:r>
      <w:proofErr w:type="spellStart"/>
      <w:r>
        <w:t>Baradaran</w:t>
      </w:r>
      <w:proofErr w:type="spellEnd"/>
      <w:r w:rsidR="00A86E9F" w:rsidRPr="00D945EC">
        <w:t xml:space="preserve"> </w:t>
      </w:r>
      <w:r w:rsidR="00A86E9F" w:rsidRPr="001F31D1">
        <w:rPr>
          <w:vertAlign w:val="superscript"/>
        </w:rPr>
        <w:t>2</w:t>
      </w:r>
      <w:r w:rsidRPr="00D945EC">
        <w:t xml:space="preserve">, </w:t>
      </w:r>
      <w:r>
        <w:t>Shahab Nikkh</w:t>
      </w:r>
      <w:r w:rsidR="00A075C1">
        <w:t>o</w:t>
      </w:r>
      <w:r>
        <w:t>o</w:t>
      </w:r>
      <w:r w:rsidR="00E14822">
        <w:rPr>
          <w:vertAlign w:val="superscript"/>
        </w:rPr>
        <w:t>,3</w:t>
      </w:r>
      <w:r w:rsidR="00E14822">
        <w:t xml:space="preserve">, </w:t>
      </w:r>
      <w:proofErr w:type="spellStart"/>
      <w:r w:rsidR="00E14822">
        <w:t>Pegah</w:t>
      </w:r>
      <w:proofErr w:type="spellEnd"/>
      <w:r w:rsidR="00E14822">
        <w:t xml:space="preserve"> Soleiman</w:t>
      </w:r>
      <w:r w:rsidR="00E14822">
        <w:rPr>
          <w:vertAlign w:val="superscript"/>
        </w:rPr>
        <w:t>2</w:t>
      </w:r>
      <w:r w:rsidR="00E14822">
        <w:t xml:space="preserve">, </w:t>
      </w:r>
      <w:r w:rsidR="00A86E9F" w:rsidRPr="00D945EC">
        <w:t xml:space="preserve">and </w:t>
      </w:r>
      <w:proofErr w:type="spellStart"/>
      <w:r>
        <w:t>Hadi</w:t>
      </w:r>
      <w:proofErr w:type="spellEnd"/>
      <w:r w:rsidR="00A86E9F" w:rsidRPr="00D945EC">
        <w:t xml:space="preserve"> </w:t>
      </w:r>
      <w:r>
        <w:t>Moradi</w:t>
      </w:r>
      <w:r w:rsidR="00A86E9F" w:rsidRPr="00D945EC">
        <w:t xml:space="preserve"> </w:t>
      </w:r>
      <w:proofErr w:type="gramStart"/>
      <w:r w:rsidR="00E14822">
        <w:rPr>
          <w:vertAlign w:val="superscript"/>
        </w:rPr>
        <w:t>2,*</w:t>
      </w:r>
      <w:proofErr w:type="gramEnd"/>
    </w:p>
    <w:tbl>
      <w:tblPr>
        <w:tblpPr w:leftFromText="198" w:rightFromText="198" w:vertAnchor="page" w:horzAnchor="margin" w:tblpY="9286"/>
        <w:tblW w:w="2410" w:type="dxa"/>
        <w:tblLayout w:type="fixed"/>
        <w:tblCellMar>
          <w:left w:w="0" w:type="dxa"/>
          <w:right w:w="0" w:type="dxa"/>
        </w:tblCellMar>
        <w:tblLook w:val="04A0" w:firstRow="1" w:lastRow="0" w:firstColumn="1" w:lastColumn="0" w:noHBand="0" w:noVBand="1"/>
      </w:tblPr>
      <w:tblGrid>
        <w:gridCol w:w="2410"/>
      </w:tblGrid>
      <w:tr w:rsidR="00F00695" w:rsidRPr="00401235" w14:paraId="578AE15B" w14:textId="77777777" w:rsidTr="00E31ECD">
        <w:tc>
          <w:tcPr>
            <w:tcW w:w="2410" w:type="dxa"/>
            <w:shd w:val="clear" w:color="auto" w:fill="auto"/>
          </w:tcPr>
          <w:p w14:paraId="72ACC82B" w14:textId="77777777" w:rsidR="00F00695" w:rsidRPr="000855EA" w:rsidRDefault="00F00695" w:rsidP="00E31ECD">
            <w:pPr>
              <w:pStyle w:val="MDPI61Citation"/>
              <w:spacing w:line="240" w:lineRule="exact"/>
            </w:pPr>
            <w:r w:rsidRPr="000855EA">
              <w:rPr>
                <w:b/>
              </w:rPr>
              <w:t>Citation:</w:t>
            </w:r>
            <w:r w:rsidRPr="00401235">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Sustainability </w:t>
            </w:r>
            <w:r w:rsidRPr="00BE0791">
              <w:rPr>
                <w:b/>
              </w:rPr>
              <w:t>2021</w:t>
            </w:r>
            <w:r>
              <w:t xml:space="preserve">, </w:t>
            </w:r>
            <w:r w:rsidRPr="00BE0791">
              <w:rPr>
                <w:i/>
              </w:rPr>
              <w:t>13</w:t>
            </w:r>
            <w:r>
              <w:t>, x. https://doi.org/10.3390/xxxxx</w:t>
            </w:r>
          </w:p>
          <w:p w14:paraId="69882104" w14:textId="77777777" w:rsidR="00F00695" w:rsidRDefault="00F00695" w:rsidP="00E31ECD">
            <w:pPr>
              <w:pStyle w:val="MDPI14history"/>
              <w:spacing w:before="240" w:after="240"/>
              <w:rPr>
                <w:rFonts w:ascii="SimSun" w:eastAsia="SimSun" w:hAnsi="SimSun" w:cs="SimSun"/>
                <w:lang w:eastAsia="zh-CN"/>
              </w:rPr>
            </w:pPr>
            <w:r>
              <w:t xml:space="preserve">Academic Editor: </w:t>
            </w:r>
            <w:proofErr w:type="spellStart"/>
            <w:r>
              <w:t>Firstname</w:t>
            </w:r>
            <w:proofErr w:type="spellEnd"/>
            <w:r>
              <w:t xml:space="preserve"> </w:t>
            </w:r>
            <w:proofErr w:type="spellStart"/>
            <w:r>
              <w:t>Lastname</w:t>
            </w:r>
            <w:proofErr w:type="spellEnd"/>
          </w:p>
          <w:p w14:paraId="266778FC" w14:textId="77777777" w:rsidR="00F00695" w:rsidRDefault="00F00695" w:rsidP="00E31ECD">
            <w:pPr>
              <w:pStyle w:val="MDPI14history"/>
              <w:rPr>
                <w:rFonts w:ascii="SimSun" w:eastAsia="SimSun" w:hAnsi="SimSun" w:cs="SimSun"/>
              </w:rPr>
            </w:pPr>
            <w:r>
              <w:rPr>
                <w:szCs w:val="14"/>
              </w:rPr>
              <w:t>Received: date</w:t>
            </w:r>
          </w:p>
          <w:p w14:paraId="6A992FEA" w14:textId="77777777" w:rsidR="00F00695" w:rsidRDefault="00F00695" w:rsidP="00E31ECD">
            <w:pPr>
              <w:pStyle w:val="MDPI14history"/>
              <w:rPr>
                <w:szCs w:val="14"/>
              </w:rPr>
            </w:pPr>
            <w:r>
              <w:rPr>
                <w:szCs w:val="14"/>
              </w:rPr>
              <w:t>Accepted: date</w:t>
            </w:r>
          </w:p>
          <w:p w14:paraId="11D01215" w14:textId="77777777" w:rsidR="00F00695" w:rsidRDefault="00F00695" w:rsidP="00E31ECD">
            <w:pPr>
              <w:pStyle w:val="MDPI14history"/>
              <w:spacing w:after="240"/>
              <w:rPr>
                <w:szCs w:val="14"/>
              </w:rPr>
            </w:pPr>
            <w:r>
              <w:rPr>
                <w:szCs w:val="14"/>
              </w:rPr>
              <w:t>Published: date</w:t>
            </w:r>
          </w:p>
          <w:p w14:paraId="76525C95" w14:textId="0040BEE1" w:rsidR="00F00695" w:rsidRPr="00401235" w:rsidRDefault="007A6C97" w:rsidP="00E31ECD">
            <w:pPr>
              <w:pStyle w:val="MDPI63Notes"/>
              <w:jc w:val="both"/>
            </w:pPr>
            <w:r w:rsidRPr="00401235">
              <w:rPr>
                <w:b/>
              </w:rPr>
              <w:t>Publisher</w:t>
            </w:r>
            <w:r>
              <w:rPr>
                <w:b/>
              </w:rPr>
              <w:t>'</w:t>
            </w:r>
            <w:r w:rsidRPr="00401235">
              <w:rPr>
                <w:b/>
              </w:rPr>
              <w:t xml:space="preserve">s </w:t>
            </w:r>
            <w:r w:rsidR="00F00695" w:rsidRPr="00401235">
              <w:rPr>
                <w:b/>
              </w:rPr>
              <w:t>Note:</w:t>
            </w:r>
            <w:r w:rsidR="00F00695" w:rsidRPr="00401235">
              <w:t xml:space="preserve"> MDPI stays neutral with regard to jurisdictional claims in published maps and institutional affiliations.</w:t>
            </w:r>
          </w:p>
          <w:p w14:paraId="50B6BFBB" w14:textId="77777777" w:rsidR="00F00695" w:rsidRPr="00401235" w:rsidRDefault="00F00695" w:rsidP="00E31ECD">
            <w:pPr>
              <w:adjustRightInd w:val="0"/>
              <w:snapToGrid w:val="0"/>
              <w:spacing w:before="240" w:line="240" w:lineRule="atLeast"/>
              <w:ind w:right="113"/>
              <w:jc w:val="left"/>
              <w:rPr>
                <w:rFonts w:eastAsia="DengXian"/>
                <w:bCs/>
                <w:sz w:val="14"/>
                <w:szCs w:val="14"/>
                <w:lang w:bidi="en-US"/>
              </w:rPr>
            </w:pPr>
            <w:r w:rsidRPr="00401235">
              <w:rPr>
                <w:rFonts w:eastAsia="DengXian"/>
                <w:noProof/>
              </w:rPr>
              <w:drawing>
                <wp:inline distT="0" distB="0" distL="0" distR="0" wp14:anchorId="714397C8" wp14:editId="4922B63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DE64FAA" w14:textId="77777777" w:rsidR="00F00695" w:rsidRPr="00401235" w:rsidRDefault="00F00695" w:rsidP="00E31ECD">
            <w:pPr>
              <w:adjustRightInd w:val="0"/>
              <w:snapToGrid w:val="0"/>
              <w:spacing w:before="60" w:line="240" w:lineRule="atLeast"/>
              <w:ind w:right="113"/>
              <w:rPr>
                <w:rFonts w:eastAsia="DengXian"/>
                <w:bCs/>
                <w:sz w:val="14"/>
                <w:szCs w:val="14"/>
                <w:lang w:bidi="en-US"/>
              </w:rPr>
            </w:pPr>
            <w:r w:rsidRPr="00401235">
              <w:rPr>
                <w:rFonts w:eastAsia="DengXian"/>
                <w:b/>
                <w:bCs/>
                <w:sz w:val="14"/>
                <w:szCs w:val="14"/>
                <w:lang w:bidi="en-US"/>
              </w:rPr>
              <w:t>Copyright:</w:t>
            </w:r>
            <w:r w:rsidRPr="00401235">
              <w:rPr>
                <w:rFonts w:eastAsia="DengXian"/>
                <w:bCs/>
                <w:sz w:val="14"/>
                <w:szCs w:val="14"/>
                <w:lang w:bidi="en-US"/>
              </w:rPr>
              <w:t xml:space="preserve"> </w:t>
            </w:r>
            <w:r>
              <w:rPr>
                <w:rFonts w:eastAsia="DengXian"/>
                <w:bCs/>
                <w:sz w:val="14"/>
                <w:szCs w:val="14"/>
                <w:lang w:bidi="en-US"/>
              </w:rPr>
              <w:t>© 2021</w:t>
            </w:r>
            <w:r w:rsidRPr="00401235">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401235">
              <w:rPr>
                <w:rFonts w:eastAsia="DengXian"/>
                <w:bCs/>
                <w:sz w:val="14"/>
                <w:szCs w:val="14"/>
                <w:lang w:bidi="en-US"/>
              </w:rPr>
              <w:t>Attribution (CC BY) license (</w:t>
            </w:r>
            <w:r>
              <w:rPr>
                <w:rFonts w:eastAsia="DengXian"/>
                <w:bCs/>
                <w:sz w:val="14"/>
                <w:szCs w:val="14"/>
                <w:lang w:bidi="en-US"/>
              </w:rPr>
              <w:t>https://</w:t>
            </w:r>
            <w:r w:rsidRPr="00401235">
              <w:rPr>
                <w:rFonts w:eastAsia="DengXian"/>
                <w:bCs/>
                <w:sz w:val="14"/>
                <w:szCs w:val="14"/>
                <w:lang w:bidi="en-US"/>
              </w:rPr>
              <w:t>creativecommons.org/licenses/by/4.0/).</w:t>
            </w:r>
          </w:p>
        </w:tc>
      </w:tr>
    </w:tbl>
    <w:p w14:paraId="05F44D88" w14:textId="2167ABB7" w:rsidR="00A86E9F" w:rsidRPr="00D945EC" w:rsidRDefault="00AA684A" w:rsidP="00A86E9F">
      <w:pPr>
        <w:pStyle w:val="MDPI16affiliation"/>
      </w:pPr>
      <w:r w:rsidRPr="00AA684A">
        <w:rPr>
          <w:vertAlign w:val="superscript"/>
        </w:rPr>
        <w:t>1</w:t>
      </w:r>
      <w:r w:rsidR="00A86E9F" w:rsidRPr="00D945EC">
        <w:tab/>
      </w:r>
      <w:r w:rsidR="001947D2" w:rsidRPr="001947D2">
        <w:t>School of Mechanical Engineering</w:t>
      </w:r>
      <w:r w:rsidR="0084440E">
        <w:t xml:space="preserve">, Tehran, </w:t>
      </w:r>
      <w:proofErr w:type="gramStart"/>
      <w:r w:rsidR="0084440E">
        <w:t>Iran</w:t>
      </w:r>
      <w:r w:rsidR="0084440E" w:rsidRPr="00D945EC" w:rsidDel="001947D2">
        <w:t xml:space="preserve"> </w:t>
      </w:r>
      <w:r w:rsidR="00A86E9F" w:rsidRPr="00D945EC">
        <w:t>;</w:t>
      </w:r>
      <w:proofErr w:type="gramEnd"/>
      <w:r w:rsidR="00A86E9F" w:rsidRPr="00D945EC">
        <w:t xml:space="preserve"> </w:t>
      </w:r>
      <w:r w:rsidR="001947D2">
        <w:t>b.mehr@ut.ac.ir</w:t>
      </w:r>
    </w:p>
    <w:p w14:paraId="084F1C59" w14:textId="50B68C99" w:rsidR="00A86E9F" w:rsidRDefault="00A86E9F" w:rsidP="00A86E9F">
      <w:pPr>
        <w:pStyle w:val="MDPI16affiliation"/>
      </w:pPr>
      <w:r w:rsidRPr="00D945EC">
        <w:rPr>
          <w:vertAlign w:val="superscript"/>
        </w:rPr>
        <w:t>2</w:t>
      </w:r>
      <w:r w:rsidRPr="00D945EC">
        <w:tab/>
      </w:r>
      <w:r w:rsidR="00E14822">
        <w:t>School of ECE, University of Tehran, Tehran, Iran</w:t>
      </w:r>
      <w:r w:rsidRPr="00D945EC">
        <w:t>;</w:t>
      </w:r>
      <w:r w:rsidR="001947D2">
        <w:t xml:space="preserve"> moradih.ut.ac.ir</w:t>
      </w:r>
    </w:p>
    <w:p w14:paraId="45FF7E18" w14:textId="48A2D462" w:rsidR="00E14822" w:rsidRPr="00D945EC" w:rsidRDefault="00E14822" w:rsidP="00E14822">
      <w:pPr>
        <w:pStyle w:val="MDPI16affiliation"/>
      </w:pPr>
      <w:proofErr w:type="gramStart"/>
      <w:r>
        <w:t xml:space="preserve">3 </w:t>
      </w:r>
      <w:r w:rsidR="007A6C97">
        <w:t xml:space="preserve"> </w:t>
      </w:r>
      <w:r>
        <w:t>School</w:t>
      </w:r>
      <w:proofErr w:type="gramEnd"/>
      <w:r>
        <w:t xml:space="preserve"> of </w:t>
      </w:r>
      <w:r w:rsidR="001947D2">
        <w:t>EECS,</w:t>
      </w:r>
      <w:r w:rsidR="009246D0">
        <w:t xml:space="preserve"> </w:t>
      </w:r>
      <w:r w:rsidR="0084440E" w:rsidRPr="0084440E">
        <w:t>University</w:t>
      </w:r>
      <w:r w:rsidR="009246D0">
        <w:t xml:space="preserve"> of Riverside</w:t>
      </w:r>
      <w:r w:rsidR="0084440E" w:rsidRPr="0084440E" w:rsidDel="0084440E">
        <w:t xml:space="preserve"> </w:t>
      </w:r>
      <w:r>
        <w:t xml:space="preserve">, </w:t>
      </w:r>
      <w:r w:rsidR="009246D0">
        <w:t>California</w:t>
      </w:r>
      <w:r>
        <w:t>, USA</w:t>
      </w:r>
      <w:r w:rsidR="001947D2">
        <w:t xml:space="preserve">; </w:t>
      </w:r>
      <w:r w:rsidR="009246D0" w:rsidRPr="009246D0">
        <w:t>snikk002@ucr.edu</w:t>
      </w:r>
    </w:p>
    <w:p w14:paraId="5DFF2FD0" w14:textId="74C57A3D" w:rsidR="00A86E9F" w:rsidRPr="00550626" w:rsidRDefault="00A86E9F" w:rsidP="00A86E9F">
      <w:pPr>
        <w:pStyle w:val="MDPI16affiliation"/>
      </w:pPr>
      <w:r w:rsidRPr="002C338C">
        <w:rPr>
          <w:b/>
        </w:rPr>
        <w:t>*</w:t>
      </w:r>
      <w:r w:rsidRPr="00D945EC">
        <w:tab/>
        <w:t xml:space="preserve">Correspondence: </w:t>
      </w:r>
      <w:r w:rsidR="00E14822">
        <w:t>moradih</w:t>
      </w:r>
      <w:r w:rsidRPr="00D945EC">
        <w:t>@</w:t>
      </w:r>
      <w:r w:rsidR="00E14822">
        <w:t>ut.ac.ir</w:t>
      </w:r>
      <w:r w:rsidRPr="00D945EC">
        <w:t xml:space="preserve">; </w:t>
      </w:r>
      <w:proofErr w:type="gramStart"/>
      <w:r w:rsidRPr="00D945EC">
        <w:t>Tel.:</w:t>
      </w:r>
      <w:r w:rsidR="00E14822">
        <w:t>+</w:t>
      </w:r>
      <w:proofErr w:type="gramEnd"/>
      <w:r w:rsidR="00E14822">
        <w:t xml:space="preserve">98-21-82084960, </w:t>
      </w:r>
    </w:p>
    <w:p w14:paraId="7D94226E" w14:textId="79973D27" w:rsidR="005E169E" w:rsidRDefault="005E169E" w:rsidP="00A86E9F">
      <w:pPr>
        <w:pStyle w:val="MDPI18keywords"/>
        <w:rPr>
          <w:b/>
          <w:snapToGrid/>
          <w:szCs w:val="18"/>
        </w:rPr>
      </w:pPr>
      <w:r w:rsidRPr="005E169E">
        <w:rPr>
          <w:b/>
          <w:snapToGrid/>
          <w:szCs w:val="18"/>
        </w:rPr>
        <w:t xml:space="preserve">Early screening, which can lead to early diagnosis and intervention of children with autism (ASD), can significantly improve the life quality of children with autism. The observational process of ASD diagnosis and </w:t>
      </w:r>
      <w:r w:rsidR="009246D0">
        <w:rPr>
          <w:b/>
          <w:snapToGrid/>
          <w:szCs w:val="18"/>
        </w:rPr>
        <w:t xml:space="preserve">the </w:t>
      </w:r>
      <w:r w:rsidRPr="005E169E">
        <w:rPr>
          <w:b/>
          <w:snapToGrid/>
          <w:szCs w:val="18"/>
        </w:rPr>
        <w:t xml:space="preserve">lack of experts make the technology-based ASD screening methods more necessary. Early ASD screening based on behaviors is one of the most reliable methods that could be done by analyzing </w:t>
      </w:r>
      <w:r w:rsidR="007A6C97" w:rsidRPr="005E169E">
        <w:rPr>
          <w:b/>
          <w:snapToGrid/>
          <w:szCs w:val="18"/>
        </w:rPr>
        <w:t>children</w:t>
      </w:r>
      <w:r w:rsidR="007A6C97">
        <w:rPr>
          <w:b/>
          <w:snapToGrid/>
          <w:szCs w:val="18"/>
        </w:rPr>
        <w:t>'</w:t>
      </w:r>
      <w:r w:rsidR="007A6C97" w:rsidRPr="005E169E">
        <w:rPr>
          <w:b/>
          <w:snapToGrid/>
          <w:szCs w:val="18"/>
        </w:rPr>
        <w:t xml:space="preserve">s </w:t>
      </w:r>
      <w:r w:rsidRPr="005E169E">
        <w:rPr>
          <w:b/>
          <w:snapToGrid/>
          <w:szCs w:val="18"/>
        </w:rPr>
        <w:t xml:space="preserve">playing patterns. </w:t>
      </w:r>
      <w:r w:rsidR="007A6C97">
        <w:rPr>
          <w:b/>
          <w:snapToGrid/>
          <w:szCs w:val="18"/>
        </w:rPr>
        <w:t>This paper presents</w:t>
      </w:r>
      <w:r w:rsidRPr="005E169E">
        <w:rPr>
          <w:b/>
          <w:snapToGrid/>
          <w:szCs w:val="18"/>
        </w:rPr>
        <w:t xml:space="preserve"> an extension of </w:t>
      </w:r>
      <w:r w:rsidR="00E14822">
        <w:rPr>
          <w:b/>
          <w:snapToGrid/>
          <w:szCs w:val="18"/>
        </w:rPr>
        <w:t>our initial</w:t>
      </w:r>
      <w:r w:rsidR="00E14822" w:rsidRPr="005E169E">
        <w:rPr>
          <w:b/>
          <w:snapToGrid/>
          <w:szCs w:val="18"/>
        </w:rPr>
        <w:t xml:space="preserve"> </w:t>
      </w:r>
      <w:r w:rsidRPr="005E169E">
        <w:rPr>
          <w:b/>
          <w:snapToGrid/>
          <w:szCs w:val="18"/>
        </w:rPr>
        <w:t xml:space="preserve">intelligent toy car functionalities by adding shaft encoders to detect attention </w:t>
      </w:r>
      <w:r w:rsidR="00E14822">
        <w:rPr>
          <w:b/>
          <w:snapToGrid/>
          <w:szCs w:val="18"/>
        </w:rPr>
        <w:t xml:space="preserve">to </w:t>
      </w:r>
      <w:r w:rsidR="009246D0">
        <w:rPr>
          <w:b/>
          <w:snapToGrid/>
          <w:szCs w:val="18"/>
        </w:rPr>
        <w:t xml:space="preserve">detail </w:t>
      </w:r>
      <w:r w:rsidR="00E14822">
        <w:rPr>
          <w:b/>
          <w:snapToGrid/>
          <w:szCs w:val="18"/>
        </w:rPr>
        <w:t>and interest in rotating objects</w:t>
      </w:r>
      <w:r w:rsidRPr="005E169E">
        <w:rPr>
          <w:b/>
          <w:snapToGrid/>
          <w:szCs w:val="18"/>
        </w:rPr>
        <w:t xml:space="preserve"> in children with ASD</w:t>
      </w:r>
      <w:proofErr w:type="gramStart"/>
      <w:r w:rsidRPr="005E169E">
        <w:rPr>
          <w:b/>
          <w:snapToGrid/>
          <w:szCs w:val="18"/>
        </w:rPr>
        <w:t>. ,</w:t>
      </w:r>
      <w:proofErr w:type="gramEnd"/>
      <w:r w:rsidRPr="005E169E">
        <w:rPr>
          <w:b/>
          <w:snapToGrid/>
          <w:szCs w:val="18"/>
        </w:rPr>
        <w:t xml:space="preserve"> </w:t>
      </w:r>
      <w:r w:rsidR="0090497C">
        <w:rPr>
          <w:b/>
          <w:snapToGrid/>
          <w:szCs w:val="18"/>
        </w:rPr>
        <w:t xml:space="preserve">Using the two modalities to detect different ASD symptoms </w:t>
      </w:r>
      <w:r w:rsidRPr="005E169E">
        <w:rPr>
          <w:b/>
          <w:snapToGrid/>
          <w:szCs w:val="18"/>
        </w:rPr>
        <w:t>improve</w:t>
      </w:r>
      <w:r w:rsidR="0090497C">
        <w:rPr>
          <w:b/>
          <w:snapToGrid/>
          <w:szCs w:val="18"/>
        </w:rPr>
        <w:t>d</w:t>
      </w:r>
      <w:r w:rsidRPr="005E169E">
        <w:rPr>
          <w:b/>
          <w:snapToGrid/>
          <w:szCs w:val="18"/>
        </w:rPr>
        <w:t xml:space="preserve"> </w:t>
      </w:r>
      <w:r w:rsidR="0090497C">
        <w:rPr>
          <w:b/>
          <w:snapToGrid/>
          <w:szCs w:val="18"/>
        </w:rPr>
        <w:t xml:space="preserve">our </w:t>
      </w:r>
      <w:r w:rsidRPr="005E169E">
        <w:rPr>
          <w:b/>
          <w:snapToGrid/>
          <w:szCs w:val="18"/>
        </w:rPr>
        <w:t>screening accuracy by</w:t>
      </w:r>
      <w:r w:rsidR="007A6C97">
        <w:rPr>
          <w:b/>
          <w:snapToGrid/>
          <w:szCs w:val="18"/>
        </w:rPr>
        <w:t xml:space="preserve"> more than</w:t>
      </w:r>
      <w:r w:rsidRPr="005E169E">
        <w:rPr>
          <w:b/>
          <w:snapToGrid/>
          <w:szCs w:val="18"/>
        </w:rPr>
        <w:t xml:space="preserve"> 10%.</w:t>
      </w:r>
    </w:p>
    <w:p w14:paraId="485F8826" w14:textId="731A236A" w:rsidR="00A86E9F" w:rsidRPr="00550626" w:rsidRDefault="00A86E9F" w:rsidP="00A86E9F">
      <w:pPr>
        <w:pStyle w:val="MDPI18keywords"/>
        <w:rPr>
          <w:szCs w:val="18"/>
        </w:rPr>
      </w:pPr>
      <w:r w:rsidRPr="00550626">
        <w:rPr>
          <w:b/>
          <w:szCs w:val="18"/>
        </w:rPr>
        <w:t xml:space="preserve">Keywords: </w:t>
      </w:r>
      <w:r w:rsidR="00AB4FC6">
        <w:rPr>
          <w:b/>
          <w:szCs w:val="18"/>
        </w:rPr>
        <w:t>autism spectrum disorder (ASD), intelligent toy, machine learning, IoT</w:t>
      </w:r>
    </w:p>
    <w:p w14:paraId="13F6F06D" w14:textId="77777777" w:rsidR="00A86E9F" w:rsidRPr="00550626" w:rsidRDefault="00A86E9F" w:rsidP="00A86E9F">
      <w:pPr>
        <w:pStyle w:val="MDPI19line"/>
      </w:pPr>
    </w:p>
    <w:p w14:paraId="6B146E89" w14:textId="77777777" w:rsidR="00A86E9F" w:rsidRDefault="00A86E9F" w:rsidP="00A86E9F">
      <w:pPr>
        <w:pStyle w:val="MDPI21heading1"/>
        <w:rPr>
          <w:lang w:eastAsia="zh-CN"/>
        </w:rPr>
      </w:pPr>
      <w:r w:rsidRPr="007F2582">
        <w:rPr>
          <w:lang w:eastAsia="zh-CN"/>
        </w:rPr>
        <w:t>1. Introduction</w:t>
      </w:r>
    </w:p>
    <w:p w14:paraId="2662A789" w14:textId="196C7612" w:rsidR="005E169E" w:rsidRDefault="005E169E" w:rsidP="005E169E">
      <w:pPr>
        <w:pStyle w:val="MDPI31text"/>
      </w:pPr>
      <w:r>
        <w:t>Autism Spectrum Disorder (ASD)  is a neurodevelopmental disorder that causes social communication and interaction problems</w:t>
      </w:r>
      <w:r w:rsidR="001947D2">
        <w:fldChar w:fldCharType="begin"/>
      </w:r>
      <w:r w:rsidR="00FD20E8">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rsidR="001947D2">
        <w:fldChar w:fldCharType="separate"/>
      </w:r>
      <w:r w:rsidR="00FD20E8">
        <w:rPr>
          <w:noProof/>
        </w:rPr>
        <w:t>(1)</w:t>
      </w:r>
      <w:r w:rsidR="001947D2">
        <w:fldChar w:fldCharType="end"/>
      </w:r>
      <w:r>
        <w:t xml:space="preserve">. Unfortunately, ASD is becoming more prevalent in the last two decades </w:t>
      </w:r>
      <w:r w:rsidR="001947D2">
        <w:fldChar w:fldCharType="begin"/>
      </w:r>
      <w:r w:rsidR="00FD20E8">
        <w: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instrText>
      </w:r>
      <w:r w:rsidR="001947D2">
        <w:fldChar w:fldCharType="separate"/>
      </w:r>
      <w:r w:rsidR="00FD20E8">
        <w:rPr>
          <w:noProof/>
        </w:rPr>
        <w:t>(2)</w:t>
      </w:r>
      <w:r w:rsidR="001947D2">
        <w:fldChar w:fldCharType="end"/>
      </w:r>
      <w:r>
        <w:t xml:space="preserve">. On the other hand, studies show that early diagnosis resulting in early intervention can effectively reduce the </w:t>
      </w:r>
      <w:r w:rsidR="007A6C97">
        <w:t xml:space="preserve">disorder's </w:t>
      </w:r>
      <w:r>
        <w:t>impacts. Diagnosing autism requires experts to observe children and interview parents to determine the severity of the symptoms. Unfortunately, this is a time-consuming and challenging process.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31C1E965" w14:textId="6057FC74" w:rsidR="005E169E" w:rsidRDefault="005E169E" w:rsidP="005E169E">
      <w:pPr>
        <w:pStyle w:val="MDPI31text"/>
      </w:pPr>
      <w:r>
        <w:t>Many technology-based methods</w:t>
      </w:r>
      <w:r w:rsidR="007A6C97">
        <w:t xml:space="preserve"> </w:t>
      </w:r>
      <w:r>
        <w:t>originated from the CHAT family</w:t>
      </w:r>
      <w:r w:rsidR="001947D2">
        <w:fldChar w:fldCharType="begin">
          <w:fldData xml:space="preserve">PEVuZE5vdGU+PENpdGU+PEF1dGhvcj5UaGFidGFoPC9BdXRob3I+PFllYXI+MjAxOTwvWWVhcj48
UmVjTnVtPjU8L1JlY051bT48RGlzcGxheVRleHQ+KDMpPC9EaXNwbGF5VGV4dD48cmVjb3JkPjxy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FD20E8">
        <w:instrText xml:space="preserve"> ADDIN EN.CITE </w:instrText>
      </w:r>
      <w:r w:rsidR="00FD20E8">
        <w:fldChar w:fldCharType="begin">
          <w:fldData xml:space="preserve">PEVuZE5vdGU+PENpdGU+PEF1dGhvcj5UaGFidGFoPC9BdXRob3I+PFllYXI+MjAxOTwvWWVhcj48
UmVjTnVtPjU8L1JlY051bT48RGlzcGxheVRleHQ+KDMpPC9EaXNwbGF5VGV4dD48cmVjb3JkPjxy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FD20E8">
        <w:instrText xml:space="preserve"> ADDIN EN.CITE.DATA </w:instrText>
      </w:r>
      <w:r w:rsidR="00FD20E8">
        <w:fldChar w:fldCharType="end"/>
      </w:r>
      <w:r w:rsidR="001947D2">
        <w:fldChar w:fldCharType="separate"/>
      </w:r>
      <w:r w:rsidR="00FD20E8">
        <w:rPr>
          <w:noProof/>
        </w:rPr>
        <w:t>(3)</w:t>
      </w:r>
      <w:r w:rsidR="001947D2">
        <w:fldChar w:fldCharType="end"/>
      </w:r>
      <w:r>
        <w:t xml:space="preserve"> questionnaires, in paper-based format</w:t>
      </w:r>
      <w:r w:rsidR="007A6C97">
        <w:t>, mobile apps,</w:t>
      </w:r>
      <w:r>
        <w:t xml:space="preserve"> or web applications</w:t>
      </w:r>
      <w:r w:rsidR="001947D2">
        <w:fldChar w:fldCharType="begin"/>
      </w:r>
      <w:r w:rsidR="00FD20E8">
        <w:instrText xml:space="preserve"> ADDIN EN.CITE &lt;EndNote&gt;&lt;Cite&gt;&lt;Author&gt;Brooks&lt;/Author&gt;&lt;Year&gt;2015&lt;/Year&gt;&lt;RecNum&gt;6&lt;/RecNum&gt;&lt;DisplayText&gt;(4)&lt;/DisplayText&gt;&lt;record&gt;&lt;rec-number&gt;6&lt;/rec-number&gt;&lt;foreign-keys&gt;&lt;key app="EN" db-id="0f95w5tevxtp9oeex2mxv0s1xpx9pse9ez9t" timestamp="1640123503"&gt;6&lt;/key&gt;&lt;/foreign-keys&gt;&lt;ref-type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2015&lt;/year&gt;&lt;pub-dates&gt;&lt;date&gt;2016/09/01&lt;/date&gt;&lt;/pub-dates&gt;&lt;/dates&gt;&lt;publisher&gt;SAGE Publications Inc&lt;/publisher&gt;&lt;isbn&gt;0009-9228&lt;/isbn&gt;&lt;urls&gt;&lt;related-urls&gt;&lt;url&gt;https://doi.org/10.1177/0009922815616887&lt;/url&gt;&lt;/related-urls&gt;&lt;/urls&gt;&lt;electronic-resource-num&gt;10.1177/0009922815616887&lt;/electronic-resource-num&gt;&lt;access-date&gt;2021/12/21&lt;/access-date&gt;&lt;/record&gt;&lt;/Cite&gt;&lt;/EndNote&gt;</w:instrText>
      </w:r>
      <w:r w:rsidR="001947D2">
        <w:fldChar w:fldCharType="separate"/>
      </w:r>
      <w:r w:rsidR="00FD20E8">
        <w:rPr>
          <w:noProof/>
        </w:rPr>
        <w:t>(4)</w:t>
      </w:r>
      <w:r w:rsidR="001947D2">
        <w:fldChar w:fldCharType="end"/>
      </w:r>
      <w:r>
        <w:t>. These methods employ machine learning algorithms to improve the screening accuracy</w:t>
      </w:r>
      <w:r w:rsidR="001947D2">
        <w:fldChar w:fldCharType="begin"/>
      </w:r>
      <w:r w:rsidR="00FD20E8">
        <w:instrText xml:space="preserve"> ADDIN EN.CITE &lt;EndNote&gt;&lt;Cite&gt;&lt;Author&gt;Shokoohi-Yekta&lt;/Author&gt;&lt;Year&gt;2013&lt;/Year&gt;&lt;RecNum&gt;7&lt;/RecNum&gt;&lt;DisplayText&gt;(5)&lt;/DisplayText&gt;&lt;record&gt;&lt;rec-number&gt;7&lt;/rec-number&gt;&lt;foreign-keys&gt;&lt;key app="EN" db-id="0f95w5tevxtp9oeex2mxv0s1xpx9pse9ez9t" timestamp="1640123603"&gt;7&lt;/key&gt;&lt;/foreign-keys&gt;&lt;ref-type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Technology&lt;/full-title&gt;&lt;/periodical&gt;&lt;volume&gt;4&lt;/volume&gt;&lt;number&gt;2&lt;/number&gt;&lt;dates&gt;&lt;year&gt;2013&lt;/year&gt;&lt;/dates&gt;&lt;isbn&gt;2147-5369&lt;/isbn&gt;&lt;urls&gt;&lt;/urls&gt;&lt;/record&gt;&lt;/Cite&gt;&lt;/EndNote&gt;</w:instrText>
      </w:r>
      <w:r w:rsidR="001947D2">
        <w:fldChar w:fldCharType="separate"/>
      </w:r>
      <w:r w:rsidR="00FD20E8">
        <w:rPr>
          <w:noProof/>
        </w:rPr>
        <w:t>(5)</w:t>
      </w:r>
      <w:r w:rsidR="001947D2">
        <w:fldChar w:fldCharType="end"/>
      </w:r>
      <w:r>
        <w:t>. Although these methods are proved effective, they rely on licensed clinicians and observers, making them time-consuming and exhausting</w:t>
      </w:r>
      <w:r w:rsidR="001947D2">
        <w:fldChar w:fldCharType="begin">
          <w:fldData xml:space="preserve">PEVuZE5vdGU+PENpdGU+PEF1dGhvcj5UaGFidGFoPC9BdXRob3I+PFllYXI+MjAxOTwvWWVhcj48
UmVjTnVtPjU8L1JlY051bT48RGlzcGxheVRleHQ+KDMsIDYpPC9EaXNwbGF5VGV4dD48cmVjb3Jk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FD20E8">
        <w:instrText xml:space="preserve"> ADDIN EN.CITE </w:instrText>
      </w:r>
      <w:r w:rsidR="00FD20E8">
        <w:fldChar w:fldCharType="begin">
          <w:fldData xml:space="preserve">PEVuZE5vdGU+PENpdGU+PEF1dGhvcj5UaGFidGFoPC9BdXRob3I+PFllYXI+MjAxOTwvWWVhcj48
UmVjTnVtPjU8L1JlY051bT48RGlzcGxheVRleHQ+KDMsIDYpPC9EaXNwbGF5VGV4dD48cmVjb3Jk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FD20E8">
        <w:instrText xml:space="preserve"> ADDIN EN.CITE.DATA </w:instrText>
      </w:r>
      <w:r w:rsidR="00FD20E8">
        <w:fldChar w:fldCharType="end"/>
      </w:r>
      <w:r w:rsidR="001947D2">
        <w:fldChar w:fldCharType="separate"/>
      </w:r>
      <w:r w:rsidR="00FD20E8">
        <w:rPr>
          <w:noProof/>
        </w:rPr>
        <w:t>(3, 6)</w:t>
      </w:r>
      <w:r w:rsidR="001947D2">
        <w:fldChar w:fldCharType="end"/>
      </w:r>
      <w:r>
        <w:t xml:space="preserve"> . To overcome the shortcomings of the questionnaire-based systems, many researchers have focused on biological markers of ASD</w:t>
      </w:r>
      <w:r w:rsidR="001947D2">
        <w:fldChar w:fldCharType="begin"/>
      </w:r>
      <w:r w:rsidR="00FD20E8">
        <w:instrText xml:space="preserve"> ADDIN EN.CITE &lt;EndNote&gt;&lt;Cite&gt;&lt;Author&gt;Hewitson&lt;/Author&gt;&lt;Year&gt;2013&lt;/Year&gt;&lt;RecNum&gt;8&lt;/RecNum&gt;&lt;DisplayText&gt;(7)&lt;/DisplayText&gt;&lt;record&gt;&lt;rec-number&gt;8&lt;/rec-number&gt;&lt;foreign-keys&gt;&lt;key app="EN" db-id="0f95w5tevxtp9oeex2mxv0s1xpx9pse9ez9t" timestamp="1640123747"&gt;8&lt;/key&gt;&lt;/foreign-keys&gt;&lt;ref-type name="Journal Article"&gt;17&lt;/ref-type&gt;&lt;contributors&gt;&lt;authors&gt;&lt;author&gt;Hewitson, L&lt;/author&gt;&lt;/authors&gt;&lt;/contributors&gt;&lt;titles&gt;&lt;title&gt;Scientific challenges in developing biological markers for autism&lt;/title&gt;&lt;secondary-title&gt;OA Autism&lt;/secondary-title&gt;&lt;/titles&gt;&lt;periodical&gt;&lt;full-title&gt;OA Autism&lt;/full-title&gt;&lt;/periodical&gt;&lt;pages&gt;7&lt;/pages&gt;&lt;volume&gt;1&lt;/volume&gt;&lt;number&gt;1&lt;/number&gt;&lt;dates&gt;&lt;year&gt;2013&lt;/year&gt;&lt;/dates&gt;&lt;urls&gt;&lt;/urls&gt;&lt;/record&gt;&lt;/Cite&gt;&lt;/EndNote&gt;</w:instrText>
      </w:r>
      <w:r w:rsidR="001947D2">
        <w:fldChar w:fldCharType="separate"/>
      </w:r>
      <w:r w:rsidR="00FD20E8">
        <w:rPr>
          <w:noProof/>
        </w:rPr>
        <w:t>(7)</w:t>
      </w:r>
      <w:r w:rsidR="001947D2">
        <w:fldChar w:fldCharType="end"/>
      </w:r>
      <w:r>
        <w:t xml:space="preserve"> using brain imaging techniques like fMRI</w:t>
      </w:r>
      <w:r w:rsidR="001947D2">
        <w:fldChar w:fldCharType="begin"/>
      </w:r>
      <w:r w:rsidR="00FD20E8">
        <w:instrText xml:space="preserve"> ADDIN EN.CITE &lt;EndNote&gt;&lt;Cite&gt;&lt;Author&gt;Eslami&lt;/Author&gt;&lt;Year&gt;2019&lt;/Year&gt;&lt;RecNum&gt;29&lt;/RecNum&gt;&lt;DisplayText&gt;(8)&lt;/DisplayText&gt;&lt;record&gt;&lt;rec-number&gt;29&lt;/rec-number&gt;&lt;foreign-keys&gt;&lt;key app="EN" db-id="0f95w5tevxtp9oeex2mxv0s1xpx9pse9ez9t" timestamp="1640356698"&gt;29&lt;/key&gt;&lt;/foreign-keys&gt;&lt;ref-type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data&lt;/title&gt;&lt;secondary-title&gt;Proceedings of the 10th ACM International Conference on Bioinformatics, Computational Biology and Health Informatics&lt;/secondary-title&gt;&lt;/titles&gt;&lt;pages&gt;646-651&lt;/pages&gt;&lt;dates&gt;&lt;year&gt;2019&lt;/year&gt;&lt;/dates&gt;&lt;urls&gt;&lt;/urls&gt;&lt;/record&gt;&lt;/Cite&gt;&lt;/EndNote&gt;</w:instrText>
      </w:r>
      <w:r w:rsidR="001947D2">
        <w:fldChar w:fldCharType="separate"/>
      </w:r>
      <w:r w:rsidR="00FD20E8">
        <w:rPr>
          <w:noProof/>
        </w:rPr>
        <w:t>(8)</w:t>
      </w:r>
      <w:r w:rsidR="001947D2">
        <w:fldChar w:fldCharType="end"/>
      </w:r>
      <w:r>
        <w:t xml:space="preserve"> or EEG methods to find ASD symptoms</w:t>
      </w:r>
      <w:r w:rsidR="001947D2">
        <w:fldChar w:fldCharType="begin"/>
      </w:r>
      <w:r w:rsidR="00FD20E8">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1947D2">
        <w:fldChar w:fldCharType="separate"/>
      </w:r>
      <w:r w:rsidR="00FD20E8">
        <w:rPr>
          <w:noProof/>
        </w:rPr>
        <w:t>(9)</w:t>
      </w:r>
      <w:r w:rsidR="001947D2">
        <w:fldChar w:fldCharType="end"/>
      </w:r>
      <w:r>
        <w:t xml:space="preserve">. </w:t>
      </w:r>
    </w:p>
    <w:p w14:paraId="77238B20" w14:textId="4402B4C0" w:rsidR="005E169E" w:rsidRDefault="005E169E" w:rsidP="005E169E">
      <w:pPr>
        <w:pStyle w:val="MDPI31text"/>
      </w:pPr>
      <w:r>
        <w:t xml:space="preserve">Although these methods </w:t>
      </w:r>
      <w:r w:rsidR="007A6C97">
        <w:t xml:space="preserve">were </w:t>
      </w:r>
      <w:r>
        <w:t>proved effective, they require costly equipment. Furthermore, putting a child in an fMRI or putting on an EEG cap may cause many discomforts limiting the usage of these approaches. On the other hand, wearable devices like smart glasses or sensors are used for ASD screening</w:t>
      </w:r>
      <w:r w:rsidR="001947D2">
        <w:fldChar w:fldCharType="begin">
          <w:fldData xml:space="preserve">PEVuZE5vdGU+PENpdGU+PEF1dGhvcj5Nb2hhbW1hZGlhbiBSYWQ8L0F1dGhvcj48WWVhcj4yMDE4
PC9ZZWFyPjxSZWNOdW0+MTE8L1JlY051bT48RGlzcGxheVRleHQ+KDEwLCAxMSk8L0Rpc3BsYXlU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FD20E8">
        <w:instrText xml:space="preserve"> ADDIN EN.CITE </w:instrText>
      </w:r>
      <w:r w:rsidR="00FD20E8">
        <w:fldChar w:fldCharType="begin">
          <w:fldData xml:space="preserve">PEVuZE5vdGU+PENpdGU+PEF1dGhvcj5Nb2hhbW1hZGlhbiBSYWQ8L0F1dGhvcj48WWVhcj4yMDE4
PC9ZZWFyPjxSZWNOdW0+MTE8L1JlY051bT48RGlzcGxheVRleHQ+KDEwLCAxMSk8L0Rpc3BsYXlU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FD20E8">
        <w:instrText xml:space="preserve"> ADDIN EN.CITE.DATA </w:instrText>
      </w:r>
      <w:r w:rsidR="00FD20E8">
        <w:fldChar w:fldCharType="end"/>
      </w:r>
      <w:r w:rsidR="001947D2">
        <w:fldChar w:fldCharType="separate"/>
      </w:r>
      <w:r w:rsidR="00FD20E8">
        <w:rPr>
          <w:noProof/>
        </w:rPr>
        <w:t>(10, 11)</w:t>
      </w:r>
      <w:r w:rsidR="001947D2">
        <w:fldChar w:fldCharType="end"/>
      </w:r>
      <w:r>
        <w:t xml:space="preserve">. Despite the lower cost of these systems compared to fMRI and EEG, they still need to be conducted at dedicated centers. Intelligent observation of behaviors is a method to overcome the challenges of biometric and wearable methods. For instance, </w:t>
      </w:r>
      <w:proofErr w:type="spellStart"/>
      <w:r>
        <w:t>Moghaddas</w:t>
      </w:r>
      <w:proofErr w:type="spellEnd"/>
      <w:r>
        <w:t xml:space="preserve"> et al. developed a vision-based method </w:t>
      </w:r>
      <w:r>
        <w:lastRenderedPageBreak/>
        <w:t>to screen children with ASD based on the interaction between children with ASD and a parrot-like robot</w:t>
      </w:r>
      <w:r w:rsidR="001947D2">
        <w:fldChar w:fldCharType="begin"/>
      </w:r>
      <w:r w:rsidR="00FD20E8">
        <w:instrText xml:space="preserve"> ADDIN EN.CITE &lt;EndNote&gt;&lt;Cite&gt;&lt;Author&gt;Moghadas&lt;/Author&gt;&lt;Year&gt;2018&lt;/Year&gt;&lt;RecNum&gt;12&lt;/RecNum&gt;&lt;DisplayText&gt;(12)&lt;/DisplayText&gt;&lt;record&gt;&lt;rec-number&gt;12&lt;/rec-number&gt;&lt;foreign-keys&gt;&lt;key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r w:rsidR="001947D2">
        <w:fldChar w:fldCharType="separate"/>
      </w:r>
      <w:r w:rsidR="00FD20E8">
        <w:rPr>
          <w:noProof/>
        </w:rPr>
        <w:t>(12)</w:t>
      </w:r>
      <w:r w:rsidR="001947D2">
        <w:fldChar w:fldCharType="end"/>
      </w:r>
      <w:r>
        <w:t xml:space="preserve">. Although this approach reduces mentioned difficulties in wearable methods, </w:t>
      </w:r>
      <w:r w:rsidR="007A6C97">
        <w:t xml:space="preserve">it </w:t>
      </w:r>
      <w:r>
        <w:t xml:space="preserve">still depends on dedicated centers to conduct the screening. </w:t>
      </w:r>
    </w:p>
    <w:p w14:paraId="09E173C9" w14:textId="599195FF" w:rsidR="00A86E9F" w:rsidRDefault="005E169E" w:rsidP="005E169E">
      <w:pPr>
        <w:pStyle w:val="MDPI31text"/>
      </w:pPr>
      <w:r>
        <w:t>That is why home-based IoT devices such as the intelligent toy car</w:t>
      </w:r>
      <w:r w:rsidR="001947D2">
        <w:fldChar w:fldCharType="begin"/>
      </w:r>
      <w:r w:rsidR="00FD20E8">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fldChar w:fldCharType="separate"/>
      </w:r>
      <w:r w:rsidR="00FD20E8">
        <w:rPr>
          <w:noProof/>
        </w:rPr>
        <w:t>(13)</w:t>
      </w:r>
      <w:r w:rsidR="001947D2">
        <w:fldChar w:fldCharType="end"/>
      </w:r>
      <w:r>
        <w:t xml:space="preserve"> were designed to perform screening in </w:t>
      </w:r>
      <w:r w:rsidR="007A6C97">
        <w:t xml:space="preserve">children's </w:t>
      </w:r>
      <w:r>
        <w:t>natural settings at a very low cost. Along with this trend, in this study, we improved our intelligent toy car by incorporating two shaft encoders on the wheels of our car to investigate if children with autism focus on the wheels instead of the whole car more than Typically Developed (TD) children. This new modality, combined with its initial modality, which was based on capturing the acceleration features in playing with the car, helped improve screening accuracy by</w:t>
      </w:r>
      <w:r w:rsidR="007A6C97">
        <w:t xml:space="preserve"> more than</w:t>
      </w:r>
      <w:r>
        <w:t xml:space="preserve"> 10%. In other words, our contribution is in incorporating two modalities to better screen ASD.</w:t>
      </w:r>
    </w:p>
    <w:p w14:paraId="29239CCB" w14:textId="7F9A1FAB" w:rsidR="00A86E9F" w:rsidRPr="00FA04F1" w:rsidRDefault="00A86E9F" w:rsidP="00A86E9F">
      <w:pPr>
        <w:pStyle w:val="MDPI21heading1"/>
      </w:pPr>
      <w:r w:rsidRPr="00FA04F1">
        <w:rPr>
          <w:lang w:eastAsia="zh-CN"/>
        </w:rPr>
        <w:t xml:space="preserve">2. </w:t>
      </w:r>
      <w:r w:rsidR="00903202" w:rsidRPr="00903202">
        <w:rPr>
          <w:lang w:eastAsia="zh-CN"/>
        </w:rPr>
        <w:t>Related work</w:t>
      </w:r>
    </w:p>
    <w:p w14:paraId="61D835D7" w14:textId="77777777" w:rsidR="005E169E" w:rsidRDefault="005E169E" w:rsidP="005E169E">
      <w:pPr>
        <w:pStyle w:val="MDPI21heading1"/>
        <w:rPr>
          <w:b w:val="0"/>
        </w:rPr>
      </w:pPr>
      <w:r w:rsidRPr="005E169E">
        <w:rPr>
          <w:b w:val="0"/>
        </w:rPr>
        <w:t xml:space="preserve">There have been several studies focused on using technology for ASD screening. These methods try to observe the ASD symptoms automatically using biomarkers or behavioral markers. </w:t>
      </w:r>
    </w:p>
    <w:p w14:paraId="2DCE79E2" w14:textId="728EA2AB" w:rsidR="005E169E" w:rsidRPr="005E169E" w:rsidRDefault="005E169E" w:rsidP="005E169E">
      <w:pPr>
        <w:pStyle w:val="MDPI21heading1"/>
        <w:rPr>
          <w:b w:val="0"/>
        </w:rPr>
      </w:pPr>
      <w:r w:rsidRPr="005E169E">
        <w:rPr>
          <w:b w:val="0"/>
        </w:rPr>
        <w:t xml:space="preserve">For example, William J. </w:t>
      </w:r>
      <w:proofErr w:type="spellStart"/>
      <w:r w:rsidRPr="005E169E">
        <w:rPr>
          <w:b w:val="0"/>
        </w:rPr>
        <w:t>Bosl</w:t>
      </w:r>
      <w:proofErr w:type="spellEnd"/>
      <w:r w:rsidRPr="005E169E">
        <w:rPr>
          <w:b w:val="0"/>
        </w:rPr>
        <w:t xml:space="preserve"> et al. focused on early screening of ASD by a data-driven method based on the </w:t>
      </w:r>
      <w:r w:rsidR="007A6C97" w:rsidRPr="005E169E">
        <w:rPr>
          <w:b w:val="0"/>
        </w:rPr>
        <w:t>EEG</w:t>
      </w:r>
      <w:r w:rsidR="007A6C97">
        <w:rPr>
          <w:b w:val="0"/>
        </w:rPr>
        <w:t>'</w:t>
      </w:r>
      <w:r w:rsidR="007A6C97" w:rsidRPr="005E169E">
        <w:rPr>
          <w:b w:val="0"/>
        </w:rPr>
        <w:t xml:space="preserve">s </w:t>
      </w:r>
      <w:r w:rsidRPr="005E169E">
        <w:rPr>
          <w:b w:val="0"/>
        </w:rPr>
        <w:t>data. They collected EEG measurements of 99 infants with an older sibling that received an ASD diagnosis and 89 low-risk controls. They screen ASD in children as early as three months of age with 95% sensitivity and PPV at some ages. They suggest EEG signals might be a valuable biomarker for ASD screening</w:t>
      </w:r>
      <w:r w:rsidR="001947D2">
        <w:rPr>
          <w:b w:val="0"/>
        </w:rPr>
        <w:fldChar w:fldCharType="begin"/>
      </w:r>
      <w:r w:rsidR="00FD20E8">
        <w:rPr>
          <w:b w:val="0"/>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1947D2">
        <w:rPr>
          <w:b w:val="0"/>
        </w:rPr>
        <w:fldChar w:fldCharType="separate"/>
      </w:r>
      <w:r w:rsidR="00FD20E8">
        <w:rPr>
          <w:b w:val="0"/>
          <w:noProof/>
        </w:rPr>
        <w:t>(9)</w:t>
      </w:r>
      <w:r w:rsidR="001947D2">
        <w:rPr>
          <w:b w:val="0"/>
        </w:rPr>
        <w:fldChar w:fldCharType="end"/>
      </w:r>
      <w:r w:rsidRPr="005E169E">
        <w:rPr>
          <w:b w:val="0"/>
        </w:rPr>
        <w:t xml:space="preserve">. Also, </w:t>
      </w:r>
      <w:proofErr w:type="spellStart"/>
      <w:r w:rsidRPr="005E169E">
        <w:rPr>
          <w:b w:val="0"/>
        </w:rPr>
        <w:t>MladenRakić</w:t>
      </w:r>
      <w:proofErr w:type="spellEnd"/>
      <w:r w:rsidRPr="005E169E">
        <w:rPr>
          <w:b w:val="0"/>
        </w:rPr>
        <w:t xml:space="preserve"> et al. presented a method to improve ASD detection by combining structural and functional MRI data. They applied machine learning techniques on imaging data of 817 cases and successfully classified them with an accuracy of 85%</w:t>
      </w:r>
      <w:r w:rsidR="001947D2">
        <w:rPr>
          <w:b w:val="0"/>
        </w:rPr>
        <w:fldChar w:fldCharType="begin"/>
      </w:r>
      <w:r w:rsidR="00FD20E8">
        <w:rPr>
          <w:b w:val="0"/>
        </w:rPr>
        <w:instrText xml:space="preserve"> ADDIN EN.CITE &lt;EndNote&gt;&lt;Cite&gt;&lt;Author&gt;Rakić&lt;/Author&gt;&lt;Year&gt;2020&lt;/Year&gt;&lt;RecNum&gt;26&lt;/RecNum&gt;&lt;DisplayText&gt;(14)&lt;/DisplayText&gt;&lt;record&gt;&lt;rec-number&gt;26&lt;/rec-number&gt;&lt;foreign-keys&gt;&lt;key app="EN" db-id="0f95w5tevxtp9oeex2mxv0s1xpx9pse9ez9t" timestamp="1640350299"&gt;26&lt;/key&gt;&lt;/foreign-keys&gt;&lt;ref-type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Clinical&lt;/full-title&gt;&lt;/periodical&gt;&lt;pages&gt;102181&lt;/pages&gt;&lt;volume&gt;25&lt;/volume&gt;&lt;keywords&gt;&lt;keyword&gt;Autism&lt;/keyword&gt;&lt;keyword&gt;Functional MRI&lt;/keyword&gt;&lt;keyword&gt;Structural MRI&lt;/keyword&gt;&lt;keyword&gt;ABIDE&lt;/keyword&gt;&lt;keyword&gt;Classification&lt;/keyword&gt;&lt;/keywords&gt;&lt;dates&gt;&lt;year&gt;2020&lt;/year&gt;&lt;pub-dates&gt;&lt;date&gt;2020/01/01/&lt;/date&gt;&lt;/pub-dates&gt;&lt;/dates&gt;&lt;isbn&gt;2213-1582&lt;/isbn&gt;&lt;urls&gt;&lt;related-urls&gt;&lt;url&gt;https://www.sciencedirect.com/science/article/pii/S221315822030019X&lt;/url&gt;&lt;/related-urls&gt;&lt;/urls&gt;&lt;electronic-resource-num&gt;https://doi.org/10.1016/j.nicl.2020.102181&lt;/electronic-resource-num&gt;&lt;/record&gt;&lt;/Cite&gt;&lt;/EndNote&gt;</w:instrText>
      </w:r>
      <w:r w:rsidR="001947D2">
        <w:rPr>
          <w:b w:val="0"/>
        </w:rPr>
        <w:fldChar w:fldCharType="separate"/>
      </w:r>
      <w:r w:rsidR="00FD20E8">
        <w:rPr>
          <w:b w:val="0"/>
          <w:noProof/>
        </w:rPr>
        <w:t>(14)</w:t>
      </w:r>
      <w:r w:rsidR="001947D2">
        <w:rPr>
          <w:b w:val="0"/>
        </w:rPr>
        <w:fldChar w:fldCharType="end"/>
      </w:r>
      <w:r w:rsidRPr="005E169E">
        <w:rPr>
          <w:b w:val="0"/>
        </w:rPr>
        <w:t xml:space="preserve">. Integrating biomarkers with other modalities has also proved effective; </w:t>
      </w:r>
      <w:proofErr w:type="spellStart"/>
      <w:r w:rsidRPr="005E169E">
        <w:rPr>
          <w:b w:val="0"/>
        </w:rPr>
        <w:t>Jiannan</w:t>
      </w:r>
      <w:proofErr w:type="spellEnd"/>
      <w:r w:rsidR="001947D2">
        <w:rPr>
          <w:b w:val="0"/>
        </w:rPr>
        <w:t xml:space="preserve"> </w:t>
      </w:r>
      <w:r w:rsidRPr="005E169E">
        <w:rPr>
          <w:b w:val="0"/>
        </w:rPr>
        <w:t>Kang et al. identified ASD in children from 3 to 6 by inputting a combination of EEG and eye-tracking features collected with power spectrum analysis and areas of interest methods to an SVM classifier. They tested on a total number of 97 children and reached the maximum accuracy of 85%</w:t>
      </w:r>
      <w:r w:rsidR="001947D2">
        <w:rPr>
          <w:b w:val="0"/>
        </w:rPr>
        <w:fldChar w:fldCharType="begin"/>
      </w:r>
      <w:r w:rsidR="00FD20E8">
        <w:rPr>
          <w:b w:val="0"/>
        </w:rPr>
        <w:instrText xml:space="preserve"> ADDIN EN.CITE &lt;EndNote&gt;&lt;Cite&gt;&lt;Author&gt;Kang&lt;/Author&gt;&lt;Year&gt;2020&lt;/Year&gt;&lt;RecNum&gt;27&lt;/RecNum&gt;&lt;DisplayText&gt;(15)&lt;/DisplayText&gt;&lt;record&gt;&lt;rec-number&gt;27&lt;/rec-number&gt;&lt;foreign-keys&gt;&lt;key app="EN" db-id="0f95w5tevxtp9oeex2mxv0s1xpx9pse9ez9t" timestamp="1640351322"&gt;27&lt;/key&gt;&lt;/foreign-keys&gt;&lt;ref-type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Medicine&lt;/full-title&gt;&lt;/periodical&gt;&lt;pages&gt;103722&lt;/pages&gt;&lt;volume&gt;120&lt;/volume&gt;&lt;keywords&gt;&lt;keyword&gt;Autism&lt;/keyword&gt;&lt;keyword&gt;Typically developing children&lt;/keyword&gt;&lt;keyword&gt;EEG&lt;/keyword&gt;&lt;keyword&gt;Eye-tracking&lt;/keyword&gt;&lt;/keywords&gt;&lt;dates&gt;&lt;year&gt;2020&lt;/year&gt;&lt;pub-dates&gt;&lt;date&gt;2020/05/01/&lt;/date&gt;&lt;/pub-dates&gt;&lt;/dates&gt;&lt;isbn&gt;0010-4825&lt;/isbn&gt;&lt;urls&gt;&lt;related-urls&gt;&lt;url&gt;https://www.sciencedirect.com/science/article/pii/S0010482520301074&lt;/url&gt;&lt;/related-urls&gt;&lt;/urls&gt;&lt;electronic-resource-num&gt;https://doi.org/10.1016/j.compbiomed.2020.103722&lt;/electronic-resource-num&gt;&lt;/record&gt;&lt;/Cite&gt;&lt;/EndNote&gt;</w:instrText>
      </w:r>
      <w:r w:rsidR="001947D2">
        <w:rPr>
          <w:b w:val="0"/>
        </w:rPr>
        <w:fldChar w:fldCharType="separate"/>
      </w:r>
      <w:r w:rsidR="00FD20E8">
        <w:rPr>
          <w:b w:val="0"/>
          <w:noProof/>
        </w:rPr>
        <w:t>(15)</w:t>
      </w:r>
      <w:r w:rsidR="001947D2">
        <w:rPr>
          <w:b w:val="0"/>
        </w:rPr>
        <w:fldChar w:fldCharType="end"/>
      </w:r>
      <w:r w:rsidR="001947D2">
        <w:rPr>
          <w:b w:val="0"/>
        </w:rPr>
        <w:t>.</w:t>
      </w:r>
    </w:p>
    <w:p w14:paraId="652692DD" w14:textId="65036950" w:rsidR="005E169E" w:rsidRPr="005E169E" w:rsidRDefault="005E169E" w:rsidP="005E169E">
      <w:pPr>
        <w:pStyle w:val="MDPI21heading1"/>
        <w:rPr>
          <w:b w:val="0"/>
        </w:rPr>
      </w:pPr>
      <w:r w:rsidRPr="005E169E">
        <w:rPr>
          <w:b w:val="0"/>
        </w:rPr>
        <w:t>Stereotypical Motor Movements (SMM) is one of the ASD symptoms that multiple methods have been developed to detect. Rad, N. M et al. proposed a Convolutional Neural Network that uses accelerometer sensor data worn on multiple body points to detect SMM. They applied feature learning and transfer learning approaches to improve their deep neural network performance</w:t>
      </w:r>
      <w:r w:rsidR="001947D2">
        <w:rPr>
          <w:b w:val="0"/>
        </w:rPr>
        <w:fldChar w:fldCharType="begin"/>
      </w:r>
      <w:r w:rsidR="00FD20E8">
        <w:rPr>
          <w:b w:val="0"/>
        </w:rPr>
        <w:instrText xml:space="preserve"> ADDIN EN.CITE &lt;EndNote&gt;&lt;Cite&gt;&lt;Author&gt;Mohammadian Rad&lt;/Author&gt;&lt;Year&gt;2018&lt;/Year&gt;&lt;RecNum&gt;11&lt;/RecNum&gt;&lt;DisplayText&gt;(10)&lt;/DisplayText&gt;&lt;record&gt;&lt;rec-number&gt;11&lt;/rec-number&gt;&lt;foreign-keys&gt;&lt;key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r w:rsidR="001947D2">
        <w:rPr>
          <w:b w:val="0"/>
        </w:rPr>
        <w:fldChar w:fldCharType="separate"/>
      </w:r>
      <w:r w:rsidR="00FD20E8">
        <w:rPr>
          <w:b w:val="0"/>
          <w:noProof/>
        </w:rPr>
        <w:t>(10)</w:t>
      </w:r>
      <w:r w:rsidR="001947D2">
        <w:rPr>
          <w:b w:val="0"/>
        </w:rPr>
        <w:fldChar w:fldCharType="end"/>
      </w:r>
      <w:r w:rsidRPr="005E169E">
        <w:rPr>
          <w:b w:val="0"/>
        </w:rPr>
        <w:t>.</w:t>
      </w:r>
    </w:p>
    <w:p w14:paraId="25B08D42" w14:textId="4EEC112E" w:rsidR="005E169E" w:rsidRPr="005E169E" w:rsidRDefault="005E169E" w:rsidP="005E169E">
      <w:pPr>
        <w:pStyle w:val="MDPI21heading1"/>
        <w:rPr>
          <w:b w:val="0"/>
        </w:rPr>
      </w:pPr>
      <w:r w:rsidRPr="005E169E">
        <w:rPr>
          <w:b w:val="0"/>
        </w:rPr>
        <w:t>Detecting and analyzing gaze is also a method in ASD screening; Anish Nag et al. compared the gaze data of 16 children with ASD, and 17 typically developed children were collected using google glass and gaze tracker. Although smart glasses perform promisingly, they do not outperform other automatic classifiers significantly</w:t>
      </w:r>
      <w:r w:rsidR="001947D2">
        <w:rPr>
          <w:b w:val="0"/>
        </w:rPr>
        <w:fldChar w:fldCharType="begin"/>
      </w:r>
      <w:r w:rsidR="00FD20E8">
        <w:rPr>
          <w:b w:val="0"/>
        </w:rPr>
        <w:instrText xml:space="preserve"> ADDIN EN.CITE &lt;EndNote&gt;&lt;Cite&gt;&lt;Author&gt;Nag&lt;/Author&gt;&lt;Year&gt;2020&lt;/Year&gt;&lt;RecNum&gt;28&lt;/RecNum&gt;&lt;DisplayText&gt;(11)&lt;/DisplayText&gt;&lt;record&gt;&lt;rec-number&gt;28&lt;/rec-number&gt;&lt;foreign-keys&gt;&lt;key app="EN" db-id="0f95w5tevxtp9oeex2mxv0s1xpx9pse9ez9t" timestamp="1640353180"&gt;28&lt;/key&gt;&lt;/foreign-keys&gt;&lt;ref-type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Terry&lt;/author&gt;&lt;author&gt;Feinstein, Carl&lt;/author&gt;&lt;author&gt;Wall, Dennis P.&lt;/author&gt;&lt;/authors&gt;&lt;/contributors&gt;&lt;titles&gt;&lt;title&gt;Toward Continuous Social Phenotyping: Analyzing Gaze Patterns in an Emotion Recognition Task for Children With Autism Through Wearable Smart Glasses&lt;/title&gt;&lt;secondary-title&gt;J Med Internet Res&lt;/secondary-title&gt;&lt;/titles&gt;&lt;periodical&gt;&lt;full-title&gt;J Med Internet Res&lt;/full-title&gt;&lt;/periodical&gt;&lt;pages&gt;e13810&lt;/pages&gt;&lt;volume&gt;22&lt;/volume&gt;&lt;number&gt;4&lt;/number&gt;&lt;keywords&gt;&lt;keyword&gt;autism spectrum disorder&lt;/keyword&gt;&lt;keyword&gt;translational medicine&lt;/keyword&gt;&lt;keyword&gt;eye tracking&lt;/keyword&gt;&lt;keyword&gt;wearable technologies&lt;/keyword&gt;&lt;keyword&gt;artificial intelligence&lt;/keyword&gt;&lt;keyword&gt;machine learning&lt;/keyword&gt;&lt;keyword&gt;precision health&lt;/keyword&gt;&lt;keyword&gt;digital therapy&lt;/keyword&gt;&lt;/keywords&gt;&lt;dates&gt;&lt;year&gt;2020&lt;/year&gt;&lt;pub-dates&gt;&lt;date&gt;2020/4/22&lt;/date&gt;&lt;/pub-dates&gt;&lt;/dates&gt;&lt;isbn&gt;1438-8871&lt;/isbn&gt;&lt;urls&gt;&lt;related-urls&gt;&lt;url&gt;http://www.jmir.org/2020/4/e13810/&lt;/url&gt;&lt;url&gt;https://doi.org/10.2196/13810&lt;/url&gt;&lt;url&gt;http://www.ncbi.nlm.nih.gov/pubmed/32319961&lt;/url&gt;&lt;/related-urls&gt;&lt;/urls&gt;&lt;electronic-resource-num&gt;10.2196/13810&lt;/electronic-resource-num&gt;&lt;/record&gt;&lt;/Cite&gt;&lt;/EndNote&gt;</w:instrText>
      </w:r>
      <w:r w:rsidR="001947D2">
        <w:rPr>
          <w:b w:val="0"/>
        </w:rPr>
        <w:fldChar w:fldCharType="separate"/>
      </w:r>
      <w:r w:rsidR="00FD20E8">
        <w:rPr>
          <w:b w:val="0"/>
          <w:noProof/>
        </w:rPr>
        <w:t>(11)</w:t>
      </w:r>
      <w:r w:rsidR="001947D2">
        <w:rPr>
          <w:b w:val="0"/>
        </w:rPr>
        <w:fldChar w:fldCharType="end"/>
      </w:r>
      <w:r w:rsidR="001947D2">
        <w:rPr>
          <w:b w:val="0"/>
        </w:rPr>
        <w:t>.</w:t>
      </w:r>
    </w:p>
    <w:p w14:paraId="73969438" w14:textId="13EC6397" w:rsidR="005E169E" w:rsidRPr="005E169E" w:rsidRDefault="005E169E" w:rsidP="005E169E">
      <w:pPr>
        <w:pStyle w:val="MDPI21heading1"/>
        <w:rPr>
          <w:b w:val="0"/>
        </w:rPr>
      </w:pPr>
      <w:r w:rsidRPr="005E169E">
        <w:rPr>
          <w:b w:val="0"/>
        </w:rPr>
        <w:t>Although wearable devices are a helpful method for ASD screening, it is always challenging to persuade a young toddler to wear such devices, especially children with special needs; besides, wearing such devices is usually a major distraction that affects the procedure. Robots are an excellent option for evaluating social interactions, but they are costly and usually require operators to handle the process.</w:t>
      </w:r>
    </w:p>
    <w:p w14:paraId="72C113B7" w14:textId="6A460749" w:rsidR="005E169E" w:rsidRPr="005E169E" w:rsidRDefault="005E169E" w:rsidP="005E169E">
      <w:pPr>
        <w:pStyle w:val="MDPI21heading1"/>
        <w:rPr>
          <w:b w:val="0"/>
        </w:rPr>
      </w:pPr>
      <w:r w:rsidRPr="005E169E">
        <w:rPr>
          <w:b w:val="0"/>
        </w:rPr>
        <w:t xml:space="preserve">   One of the major symptoms of ASD is repetitive and stereotypical behaviors that are considered an essential indication in </w:t>
      </w:r>
      <w:r w:rsidR="007A6C97" w:rsidRPr="005E169E">
        <w:rPr>
          <w:b w:val="0"/>
        </w:rPr>
        <w:t>ASD</w:t>
      </w:r>
      <w:r w:rsidR="007A6C97">
        <w:rPr>
          <w:b w:val="0"/>
        </w:rPr>
        <w:t>'</w:t>
      </w:r>
      <w:r w:rsidR="007A6C97" w:rsidRPr="005E169E">
        <w:rPr>
          <w:b w:val="0"/>
        </w:rPr>
        <w:t xml:space="preserve">s </w:t>
      </w:r>
      <w:r w:rsidRPr="005E169E">
        <w:rPr>
          <w:b w:val="0"/>
        </w:rPr>
        <w:t>diagnosing</w:t>
      </w:r>
      <w:r w:rsidR="001947D2">
        <w:rPr>
          <w:b w:val="0"/>
        </w:rPr>
        <w:fldChar w:fldCharType="begin"/>
      </w:r>
      <w:r w:rsidR="00FD20E8">
        <w:rPr>
          <w:b w:val="0"/>
        </w:rPr>
        <w:instrText xml:space="preserve"> ADDIN EN.CITE &lt;EndNote&gt;&lt;Cite&gt;&lt;Author&gt;Baron-Cohen&lt;/Author&gt;&lt;Year&gt;2008&lt;/Year&gt;&lt;RecNum&gt;13&lt;/RecNum&gt;&lt;DisplayText&gt;(16)&lt;/DisplayText&gt;&lt;record&gt;&lt;rec-number&gt;13&lt;/rec-number&gt;&lt;foreign-keys&gt;&lt;key app="EN" db-id="0f95w5tevxtp9oeex2mxv0s1xpx9pse9ez9t" timestamp="1640124119"&gt;13&lt;/key&gt;&lt;/foreign-keys&gt;&lt;ref-type name="Book"&gt;6&lt;/ref-type&gt;&lt;contributors&gt;&lt;authors&gt;&lt;author&gt;Baron-Cohen, Simon&lt;/author&gt;&lt;/authors&gt;&lt;/contributors&gt;&lt;titles&gt;&lt;title&gt;Autism and Asperger syndrome&lt;/title&gt;&lt;secondary-title&gt;Autism and Asperger syndrome.&lt;/secondary-title&gt;&lt;/titles&gt;&lt;pages&gt;xii, 157-xii, 157&lt;/pages&gt;&lt;keywords&gt;&lt;keyword&gt;*Autism Spectrum Disorders&lt;/keyword&gt;&lt;keyword&gt;Theories&lt;/keyword&gt;&lt;/keywords&gt;&lt;dates&gt;&lt;year&gt;2008&lt;/year&gt;&lt;/dates&gt;&lt;pub-location&gt;New York, NY, US&lt;/pub-location&gt;&lt;publisher&gt;Oxford University Press&lt;/publisher&gt;&lt;isbn&gt;0-19-850490-X (Paperback); 978-0-19-850490-0 (Paperback)&lt;/isbn&gt;&lt;urls&gt;&lt;/urls&gt;&lt;/record&gt;&lt;/Cite&gt;&lt;/EndNote&gt;</w:instrText>
      </w:r>
      <w:r w:rsidR="001947D2">
        <w:rPr>
          <w:b w:val="0"/>
        </w:rPr>
        <w:fldChar w:fldCharType="separate"/>
      </w:r>
      <w:r w:rsidR="00FD20E8">
        <w:rPr>
          <w:b w:val="0"/>
          <w:noProof/>
        </w:rPr>
        <w:t>(16)</w:t>
      </w:r>
      <w:r w:rsidR="001947D2">
        <w:rPr>
          <w:b w:val="0"/>
        </w:rPr>
        <w:fldChar w:fldCharType="end"/>
      </w:r>
      <w:r w:rsidRPr="005E169E">
        <w:rPr>
          <w:b w:val="0"/>
        </w:rPr>
        <w:t xml:space="preserve">. In recent years, many technology-based screening systems have been developed, many methods focused on vision-based approaches, behavioral analysis methods that use machine vision to detect and recognize movements and motor function patterns. R. </w:t>
      </w:r>
      <w:proofErr w:type="spellStart"/>
      <w:r w:rsidRPr="005E169E">
        <w:rPr>
          <w:b w:val="0"/>
        </w:rPr>
        <w:t>Oberleitner</w:t>
      </w:r>
      <w:proofErr w:type="spellEnd"/>
      <w:r w:rsidRPr="005E169E">
        <w:rPr>
          <w:b w:val="0"/>
        </w:rPr>
        <w:t xml:space="preserve"> et al.</w:t>
      </w:r>
      <w:r w:rsidR="001947D2">
        <w:rPr>
          <w:b w:val="0"/>
        </w:rPr>
        <w:fldChar w:fldCharType="begin"/>
      </w:r>
      <w:r w:rsidR="00FD20E8">
        <w:rPr>
          <w:b w:val="0"/>
        </w:rPr>
        <w:instrText xml:space="preserve"> ADDIN EN.CITE &lt;EndNote&gt;&lt;Cite&gt;&lt;Author&gt;Oberleitner&lt;/Author&gt;&lt;Year&gt;2013&lt;/Year&gt;&lt;RecNum&gt;14&lt;/RecNum&gt;&lt;DisplayText&gt;(17)&lt;/DisplayText&gt;&lt;record&gt;&lt;rec-number&gt;14&lt;/rec-number&gt;&lt;foreign-keys&gt;&lt;key app="EN" db-id="0f95w5tevxtp9oeex2mxv0s1xpx9pse9ez9t" timestamp="1640124174"&gt;14&lt;/key&gt;&lt;/foreign-keys&gt;&lt;ref-type name="Book Section"&gt;5&lt;/ref-type&gt;&lt;contributors&gt;&lt;authors&gt;&lt;author&gt;Oberleitner, Ron&lt;/author&gt;&lt;author&gt;Abowd, Gregory&lt;/author&gt;&lt;author&gt;Suri, Jasjit S.&lt;/author&gt;&lt;/authors&gt;&lt;secondary-authors&gt;&lt;author&gt;Casanova, Manuel F.&lt;/author&gt;&lt;author&gt;El-Baz, Ayman S.&lt;/author&gt;&lt;author&gt;Suri, Jasjit S.&lt;/author&gt;&lt;/secondary-authors&gt;&lt;/contributors&gt;&lt;titles&gt;&lt;title&gt;Behavior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Autism&lt;/secondary-title&gt;&lt;/titles&gt;&lt;pages&gt;371-380&lt;/pages&gt;&lt;dates&gt;&lt;year&gt;2013&lt;/year&gt;&lt;/dates&gt;&lt;pub-location&gt;New York, NY&lt;/pub-location&gt;&lt;publisher&gt;Springer New York&lt;/publisher&gt;&lt;isbn&gt;978-1-4614-6843-1&lt;/isbn&gt;&lt;label&gt;Oberleitner2013&lt;/label&gt;&lt;urls&gt;&lt;related-urls&gt;&lt;url&gt;https://doi.org/10.1007/978-1-4614-6843-1_13&lt;/url&gt;&lt;/related-urls&gt;&lt;/urls&gt;&lt;electronic-resource-num&gt;10.1007/978-1-4614-6843-1_13&lt;/electronic-resource-num&gt;&lt;/record&gt;&lt;/Cite&gt;&lt;/EndNote&gt;</w:instrText>
      </w:r>
      <w:r w:rsidR="001947D2">
        <w:rPr>
          <w:b w:val="0"/>
        </w:rPr>
        <w:fldChar w:fldCharType="separate"/>
      </w:r>
      <w:r w:rsidR="00FD20E8">
        <w:rPr>
          <w:b w:val="0"/>
          <w:noProof/>
        </w:rPr>
        <w:t>(17)</w:t>
      </w:r>
      <w:r w:rsidR="001947D2">
        <w:rPr>
          <w:b w:val="0"/>
        </w:rPr>
        <w:fldChar w:fldCharType="end"/>
      </w:r>
      <w:r w:rsidRPr="005E169E">
        <w:rPr>
          <w:b w:val="0"/>
        </w:rPr>
        <w:t xml:space="preserve"> </w:t>
      </w:r>
      <w:r w:rsidRPr="005E169E">
        <w:rPr>
          <w:b w:val="0"/>
        </w:rPr>
        <w:lastRenderedPageBreak/>
        <w:t xml:space="preserve">developed a recognition system for detecting abnormal behaviors that can be used in screening, assessment, or rehabilitation. Rasool </w:t>
      </w:r>
      <w:proofErr w:type="spellStart"/>
      <w:r w:rsidRPr="005E169E">
        <w:rPr>
          <w:b w:val="0"/>
        </w:rPr>
        <w:t>Taban</w:t>
      </w:r>
      <w:proofErr w:type="spellEnd"/>
      <w:r w:rsidRPr="005E169E">
        <w:rPr>
          <w:b w:val="0"/>
        </w:rPr>
        <w:t xml:space="preserve"> et al.</w:t>
      </w:r>
      <w:r w:rsidR="001947D2">
        <w:rPr>
          <w:b w:val="0"/>
        </w:rPr>
        <w:fldChar w:fldCharType="begin"/>
      </w:r>
      <w:r w:rsidR="00FD20E8">
        <w:rPr>
          <w:b w:val="0"/>
        </w:rPr>
        <w:instrText xml:space="preserve"> ADDIN EN.CITE &lt;EndNote&gt;&lt;Cite&gt;&lt;Author&gt;Taban&lt;/Author&gt;&lt;Year&gt;2017&lt;/Year&gt;&lt;RecNum&gt;15&lt;/RecNum&gt;&lt;DisplayText&gt;(18)&lt;/DisplayText&gt;&lt;record&gt;&lt;rec-number&gt;15&lt;/rec-number&gt;&lt;foreign-keys&gt;&lt;key app="EN" db-id="0f95w5tevxtp9oeex2mxv0s1xpx9pse9ez9t" timestamp="1640124201"&gt;15&lt;/key&gt;&lt;/foreign-keys&gt;&lt;ref-type name="Conference Proceedings"&gt;10&lt;/ref-type&gt;&lt;contributors&gt;&lt;authors&gt;&lt;author&gt;Taban, Rasool&lt;/author&gt;&lt;author&gt;Parsa, Atoosa&lt;/author&gt;&lt;author&gt;Moradi, Hadi&lt;/author&gt;&lt;/authors&gt;&lt;tertiary-authors&gt;&lt;author&gt;Ochoa, Sergio F.&lt;/author&gt;&lt;author&gt;Singh, Pritpal&lt;/author&gt;&lt;author&gt;Bravo, José&lt;/author&gt;&lt;/tertiary-authors&gt;&lt;/contributors&gt;&lt;titles&gt;&lt;title&gt;Tip-Toe Walking Detection Using CPG Parameters from Skeleton Data Gathered by Kinect&lt;/title&gt;&lt;tertiary-title&gt;Ubiquitous Computing and Ambient Intelligence&lt;/tertiary-title&gt;&lt;/titles&gt;&lt;pages&gt;287-298&lt;/pages&gt;&lt;dates&gt;&lt;year&gt;2017&lt;/year&gt;&lt;/dates&gt;&lt;pub-location&gt;Cham&lt;/pub-location&gt;&lt;publisher&gt;Springer International Publishing&lt;/publisher&gt;&lt;isbn&gt;978-3-319-67585-5&lt;/isbn&gt;&lt;label&gt;10.1007/978-3-319-67585-5_30&lt;/label&gt;&lt;urls&gt;&lt;/urls&gt;&lt;/record&gt;&lt;/Cite&gt;&lt;/EndNote&gt;</w:instrText>
      </w:r>
      <w:r w:rsidR="001947D2">
        <w:rPr>
          <w:b w:val="0"/>
        </w:rPr>
        <w:fldChar w:fldCharType="separate"/>
      </w:r>
      <w:r w:rsidR="00FD20E8">
        <w:rPr>
          <w:b w:val="0"/>
          <w:noProof/>
        </w:rPr>
        <w:t>(18)</w:t>
      </w:r>
      <w:r w:rsidR="001947D2">
        <w:rPr>
          <w:b w:val="0"/>
        </w:rPr>
        <w:fldChar w:fldCharType="end"/>
      </w:r>
      <w:r w:rsidRPr="005E169E">
        <w:rPr>
          <w:b w:val="0"/>
        </w:rPr>
        <w:t xml:space="preserve"> record walking patterns by Kinect and then analyze them using central pattern generator parameters as their classifier features. They accurately distinguished between tip-toe walking and regular walking pattern. Guillermo </w:t>
      </w:r>
      <w:proofErr w:type="spellStart"/>
      <w:r w:rsidRPr="005E169E">
        <w:rPr>
          <w:b w:val="0"/>
        </w:rPr>
        <w:t>Sapiro</w:t>
      </w:r>
      <w:proofErr w:type="spellEnd"/>
      <w:r w:rsidRPr="005E169E">
        <w:rPr>
          <w:b w:val="0"/>
        </w:rPr>
        <w:t xml:space="preserve"> and et al.</w:t>
      </w:r>
      <w:r w:rsidR="001947D2">
        <w:rPr>
          <w:b w:val="0"/>
        </w:rPr>
        <w:fldChar w:fldCharType="begin"/>
      </w:r>
      <w:r w:rsidR="00FD20E8">
        <w:rPr>
          <w:b w:val="0"/>
        </w:rPr>
        <w:instrText xml:space="preserve"> ADDIN EN.CITE &lt;EndNote&gt;&lt;Cite&gt;&lt;Author&gt;Sapiro&lt;/Author&gt;&lt;Year&gt;2019&lt;/Year&gt;&lt;RecNum&gt;16&lt;/RecNum&gt;&lt;DisplayText&gt;(19)&lt;/DisplayText&gt;&lt;record&gt;&lt;rec-number&gt;16&lt;/rec-number&gt;&lt;foreign-keys&gt;&lt;key app="EN" db-id="0f95w5tevxtp9oeex2mxv0s1xpx9pse9ez9t" timestamp="1640124285"&gt;16&lt;/key&gt;&lt;/foreign-keys&gt;&lt;ref-type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Engineering&lt;/full-title&gt;&lt;/periodical&gt;&lt;pages&gt;14-20&lt;/pages&gt;&lt;volume&gt;9&lt;/volume&gt;&lt;dates&gt;&lt;year&gt;2019&lt;/year&gt;&lt;/dates&gt;&lt;isbn&gt;2468-4511&lt;/isbn&gt;&lt;urls&gt;&lt;/urls&gt;&lt;/record&gt;&lt;/Cite&gt;&lt;/EndNote&gt;</w:instrText>
      </w:r>
      <w:r w:rsidR="001947D2">
        <w:rPr>
          <w:b w:val="0"/>
        </w:rPr>
        <w:fldChar w:fldCharType="separate"/>
      </w:r>
      <w:r w:rsidR="00FD20E8">
        <w:rPr>
          <w:b w:val="0"/>
          <w:noProof/>
        </w:rPr>
        <w:t>(19)</w:t>
      </w:r>
      <w:r w:rsidR="001947D2">
        <w:rPr>
          <w:b w:val="0"/>
        </w:rPr>
        <w:fldChar w:fldCharType="end"/>
      </w:r>
      <w:r w:rsidRPr="005E169E">
        <w:rPr>
          <w:b w:val="0"/>
        </w:rPr>
        <w:t xml:space="preserve"> developed a low-cost mobile app that uses machine learning and machine vision methods to detect movement patterns and assess eye tracking patterns.</w:t>
      </w:r>
    </w:p>
    <w:p w14:paraId="48274D38" w14:textId="1CE9DB12" w:rsidR="005E169E" w:rsidRPr="005E169E" w:rsidRDefault="005E169E" w:rsidP="005E169E">
      <w:pPr>
        <w:pStyle w:val="MDPI21heading1"/>
        <w:rPr>
          <w:b w:val="0"/>
        </w:rPr>
      </w:pPr>
      <w:r w:rsidRPr="005E169E">
        <w:rPr>
          <w:b w:val="0"/>
        </w:rPr>
        <w:t xml:space="preserve">Vision-based methods also used for studying the subject attention; Kathleen Campbell et al. developed an app that record and analyze the reaction of the toddlers to video stimuli that designed to engage </w:t>
      </w:r>
      <w:r w:rsidR="007A6C97" w:rsidRPr="005E169E">
        <w:rPr>
          <w:b w:val="0"/>
        </w:rPr>
        <w:t>child</w:t>
      </w:r>
      <w:r w:rsidR="007A6C97">
        <w:rPr>
          <w:b w:val="0"/>
        </w:rPr>
        <w:t>'</w:t>
      </w:r>
      <w:r w:rsidR="007A6C97" w:rsidRPr="005E169E">
        <w:rPr>
          <w:b w:val="0"/>
        </w:rPr>
        <w:t xml:space="preserve">s </w:t>
      </w:r>
      <w:r w:rsidRPr="005E169E">
        <w:rPr>
          <w:b w:val="0"/>
        </w:rPr>
        <w:t>attention; their algorithm classifies by automatically detecting and tracking multiple facial landmarks and analyzing their patterns</w:t>
      </w:r>
      <w:r w:rsidR="001947D2">
        <w:rPr>
          <w:b w:val="0"/>
        </w:rPr>
        <w:fldChar w:fldCharType="begin"/>
      </w:r>
      <w:r w:rsidR="00FD20E8">
        <w:rPr>
          <w:b w:val="0"/>
        </w:rPr>
        <w:instrText xml:space="preserve"> ADDIN EN.CITE &lt;EndNote&gt;&lt;Cite&gt;&lt;Author&gt;Campbell&lt;/Author&gt;&lt;Year&gt;2019&lt;/Year&gt;&lt;RecNum&gt;17&lt;/RecNum&gt;&lt;DisplayText&gt;(20)&lt;/DisplayText&gt;&lt;record&gt;&lt;rec-number&gt;17&lt;/rec-number&gt;&lt;foreign-keys&gt;&lt;key app="EN" db-id="0f95w5tevxtp9oeex2mxv0s1xpx9pse9ez9t" timestamp="1640124326"&gt;17&lt;/key&gt;&lt;/foreign-keys&gt;&lt;ref-type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Elizabeth&lt;/author&gt;&lt;author&gt;Tepper, Mariano&lt;/author&gt;&lt;author&gt;Egger, Helen L&lt;/author&gt;&lt;author&gt;Baker, Jeffery P&lt;/author&gt;&lt;author&gt;Sapiro, Guillermo&lt;/author&gt;&lt;author&gt;Dawson, Geraldine&lt;/author&gt;&lt;/authors&gt;&lt;/contributors&gt;&lt;titles&gt;&lt;title&gt;Computer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keywords&gt;&lt;keyword&gt;autism spectrum disorders,behavioral measurement,development,pre-school children,social cognition and social behavior&lt;/keyword&gt;&lt;/keywords&gt;&lt;dates&gt;&lt;year&gt;2019&lt;/year&gt;&lt;/dates&gt;&lt;accession-num&gt;29595333&lt;/accession-num&gt;&lt;urls&gt;&lt;related-urls&gt;&lt;url&gt;https://journals.sagepub.com/doi/abs/10.1177/1362361318766247&lt;/url&gt;&lt;/related-urls&gt;&lt;/urls&gt;&lt;electronic-resource-num&gt;10.1177/1362361318766247&lt;/electronic-resource-num&gt;&lt;/record&gt;&lt;/Cite&gt;&lt;/EndNote&gt;</w:instrText>
      </w:r>
      <w:r w:rsidR="001947D2">
        <w:rPr>
          <w:b w:val="0"/>
        </w:rPr>
        <w:fldChar w:fldCharType="separate"/>
      </w:r>
      <w:r w:rsidR="00FD20E8">
        <w:rPr>
          <w:b w:val="0"/>
          <w:noProof/>
        </w:rPr>
        <w:t>(20)</w:t>
      </w:r>
      <w:r w:rsidR="001947D2">
        <w:rPr>
          <w:b w:val="0"/>
        </w:rPr>
        <w:fldChar w:fldCharType="end"/>
      </w:r>
      <w:r w:rsidRPr="005E169E">
        <w:rPr>
          <w:b w:val="0"/>
        </w:rPr>
        <w:t>.</w:t>
      </w:r>
    </w:p>
    <w:p w14:paraId="26CA4AF7" w14:textId="77777777" w:rsidR="005E169E" w:rsidRPr="005E169E" w:rsidRDefault="005E169E" w:rsidP="005E169E">
      <w:pPr>
        <w:pStyle w:val="MDPI21heading1"/>
        <w:rPr>
          <w:b w:val="0"/>
        </w:rPr>
      </w:pPr>
      <w:r w:rsidRPr="005E169E">
        <w:rPr>
          <w:b w:val="0"/>
        </w:rPr>
        <w:t>One of the best ways to study the behavior in children is through their play with toys and pet animals. Since children spend a considerable amount of time playing with toys at a young age, the repetitive patterns could easily be recognized. Studying playing patterns does not have challenges like the discomforting feeling of brain imaging or EEG analyzing methods, and unlike wearable devices, they do not affect child attention and are considerably more cost-effective than robots.</w:t>
      </w:r>
    </w:p>
    <w:p w14:paraId="39AAB59B" w14:textId="77EA4E10" w:rsidR="005E169E" w:rsidRPr="005E169E" w:rsidRDefault="005E169E" w:rsidP="005E169E">
      <w:pPr>
        <w:pStyle w:val="MDPI21heading1"/>
        <w:rPr>
          <w:b w:val="0"/>
        </w:rPr>
      </w:pPr>
      <w:proofErr w:type="spellStart"/>
      <w:r w:rsidRPr="005E169E">
        <w:rPr>
          <w:b w:val="0"/>
        </w:rPr>
        <w:t>Sensorized</w:t>
      </w:r>
      <w:proofErr w:type="spellEnd"/>
      <w:r w:rsidRPr="005E169E">
        <w:rPr>
          <w:b w:val="0"/>
        </w:rPr>
        <w:t xml:space="preserve"> toys are valuable tools in ASD screening, embed different sensors inside toys to capture playing patterns, and are classified based on proven effective, i.e., </w:t>
      </w:r>
      <w:proofErr w:type="spellStart"/>
      <w:r w:rsidRPr="005E169E">
        <w:rPr>
          <w:b w:val="0"/>
        </w:rPr>
        <w:t>Lanini</w:t>
      </w:r>
      <w:proofErr w:type="spellEnd"/>
      <w:r w:rsidRPr="005E169E">
        <w:rPr>
          <w:b w:val="0"/>
        </w:rPr>
        <w:t xml:space="preserve"> M. and et al. combined accelerometer, gyroscope, and magnetometers data</w:t>
      </w:r>
      <w:r w:rsidR="001947D2">
        <w:rPr>
          <w:b w:val="0"/>
        </w:rPr>
        <w:fldChar w:fldCharType="begin"/>
      </w:r>
      <w:r w:rsidR="00FD20E8">
        <w:rPr>
          <w:b w:val="0"/>
        </w:rPr>
        <w:instrText xml:space="preserve"> ADDIN EN.CITE &lt;EndNote&gt;&lt;Cite&gt;&lt;Author&gt;Lanini&lt;/Author&gt;&lt;Year&gt;2019&lt;/Year&gt;&lt;RecNum&gt;19&lt;/RecNum&gt;&lt;DisplayText&gt;(21)&lt;/DisplayText&gt;&lt;record&gt;&lt;rec-number&gt;19&lt;/rec-number&gt;&lt;foreign-keys&gt;&lt;key app="EN" db-id="0f95w5tevxtp9oeex2mxv0s1xpx9pse9ez9t" timestamp="1640124481"&gt;19&lt;/key&gt;&lt;/foreign-keys&gt;&lt;ref-type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Stefano&lt;/author&gt;&lt;/authors&gt;&lt;tertiary-authors&gt;&lt;author&gt;Novais, Paulo&lt;/author&gt;&lt;author&gt;Jung, Jason J.&lt;/author&gt;&lt;author&gt;Villarrubia González, Gabriel&lt;/author&gt;&lt;author&gt;Fernández-Caballero, Antonio&lt;/author&gt;&lt;author&gt;Navarro, Elena&lt;/author&gt;&lt;author&gt;González, Pascual&lt;/author&gt;&lt;author&gt;Carneiro, Davide&lt;/author&gt;&lt;author&gt;Pinto, António&lt;/author&gt;&lt;author&gt;Campbell, Andrew T.&lt;/author&gt;&lt;author&gt;Durães, Dalila&lt;/author&gt;&lt;/tertiary-authors&gt;&lt;/contributors&gt;&lt;titles&gt;&lt;title&gt;Sensorized Toys to Identify the Early ‘Red Flags’ of Autistic Spectrum Disorders in Preschoolers&lt;/title&gt;&lt;tertiary-title&gt;Ambient Intelligence – Software and Applications –, 9th International Symposium on Ambient Intelligence&lt;/tertiary-title&gt;&lt;/titles&gt;&lt;pages&gt;190-198&lt;/pages&gt;&lt;dates&gt;&lt;year&gt;2019&lt;/year&gt;&lt;/dates&gt;&lt;pub-location&gt;Cham&lt;/pub-location&gt;&lt;publisher&gt;Springer International Publishing&lt;/publisher&gt;&lt;isbn&gt;978-3-030-01746-0&lt;/isbn&gt;&lt;label&gt;10.1007/978-3-030-01746-0_22&lt;/label&gt;&lt;urls&gt;&lt;/urls&gt;&lt;/record&gt;&lt;/Cite&gt;&lt;/EndNote&gt;</w:instrText>
      </w:r>
      <w:r w:rsidR="001947D2">
        <w:rPr>
          <w:b w:val="0"/>
        </w:rPr>
        <w:fldChar w:fldCharType="separate"/>
      </w:r>
      <w:r w:rsidR="00FD20E8">
        <w:rPr>
          <w:b w:val="0"/>
          <w:noProof/>
        </w:rPr>
        <w:t>(21)</w:t>
      </w:r>
      <w:r w:rsidR="001947D2">
        <w:rPr>
          <w:b w:val="0"/>
        </w:rPr>
        <w:fldChar w:fldCharType="end"/>
      </w:r>
      <w:r w:rsidRPr="005E169E">
        <w:rPr>
          <w:b w:val="0"/>
        </w:rPr>
        <w:t>. Also,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to investigate distinctive playing patterns and implement an SVM classifier with 85% accuracy</w:t>
      </w:r>
      <w:r w:rsidR="001947D2">
        <w:rPr>
          <w:b w:val="0"/>
        </w:rPr>
        <w:fldChar w:fldCharType="begin"/>
      </w:r>
      <w:r w:rsidR="00FD20E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FD20E8">
        <w:rPr>
          <w:b w:val="0"/>
          <w:noProof/>
        </w:rPr>
        <w:t>(13)</w:t>
      </w:r>
      <w:r w:rsidR="001947D2">
        <w:rPr>
          <w:b w:val="0"/>
        </w:rPr>
        <w:fldChar w:fldCharType="end"/>
      </w:r>
      <w:r w:rsidR="001947D2">
        <w:rPr>
          <w:b w:val="0"/>
        </w:rPr>
        <w:t>.</w:t>
      </w:r>
    </w:p>
    <w:p w14:paraId="387C6F87" w14:textId="07B10979" w:rsidR="005E169E" w:rsidRDefault="005E169E" w:rsidP="005E169E">
      <w:pPr>
        <w:pStyle w:val="MDPI21heading1"/>
        <w:rPr>
          <w:b w:val="0"/>
        </w:rPr>
      </w:pPr>
      <w:r w:rsidRPr="005E169E">
        <w:rPr>
          <w:b w:val="0"/>
        </w:rPr>
        <w:t>In this research, the intelligent toy car 2.0 is introduced. It extends the previous version</w:t>
      </w:r>
      <w:r w:rsidR="007A6C97">
        <w:rPr>
          <w:b w:val="0"/>
        </w:rPr>
        <w:t>'s</w:t>
      </w:r>
      <w:r w:rsidRPr="005E169E">
        <w:rPr>
          <w:b w:val="0"/>
        </w:rPr>
        <w:t xml:space="preserve"> functionality by adding shaft encoders to the wheels, introducing new features, and optimizing the feature selection method. It enables us to study the ASD symptoms with a multi modalities approach and simultaneously analyze the repetitive behaviors and the obsessive attention to the details.</w:t>
      </w:r>
    </w:p>
    <w:p w14:paraId="042BBC9F" w14:textId="701032DE" w:rsidR="00A86E9F" w:rsidRPr="001F31D1" w:rsidRDefault="00A86E9F" w:rsidP="005E169E">
      <w:pPr>
        <w:pStyle w:val="MDPI21heading1"/>
      </w:pPr>
      <w:r w:rsidRPr="001F31D1">
        <w:t xml:space="preserve">3. </w:t>
      </w:r>
      <w:r w:rsidR="00903202" w:rsidRPr="00903202">
        <w:t>System design</w:t>
      </w:r>
    </w:p>
    <w:p w14:paraId="78AA98A3" w14:textId="72C1ACA7" w:rsidR="005E169E" w:rsidRDefault="005E169E" w:rsidP="005E169E">
      <w:pPr>
        <w:pStyle w:val="MDPI31text"/>
      </w:pPr>
      <w:r>
        <w:t xml:space="preserve">The intelligent toy car is designed to capture the signs of two major symptoms in children with ASD, i.e., obsessive attention to detail and repetitive behaviors. i.e., Thus, in the first design Intelligent Toy Car 1.0, a Wii Mute handle which includes an accelerometer, was placed in the car. Our new design, the intelligent toy car 2.0 (Fig. 1(a)), has had multiple upgrades with respect to its first design. The new system has an inexpensive IoT board ESP8266 </w:t>
      </w:r>
      <w:proofErr w:type="spellStart"/>
      <w:r>
        <w:t>NodeMCU</w:t>
      </w:r>
      <w:proofErr w:type="spellEnd"/>
      <w:r>
        <w:t xml:space="preserve"> to read sensor data and send them wirelessly through Wi-Fi via UDP protocol to ensure maximum data collection rate. Also, the cheap MEMS accelerometer ADXL345 is placed inside the car, and two magnetic shaft encoders are installed on the front and back axles of the car. The whole system runs on a battery, and all electronic parts are embedded inside the car deliberately to avoid any distraction. The diagram of the system is shown in Fig. 1(b).</w:t>
      </w:r>
    </w:p>
    <w:p w14:paraId="15638B60" w14:textId="43AE8ABE" w:rsidR="00903202" w:rsidRDefault="005E169E" w:rsidP="005E169E">
      <w:pPr>
        <w:pStyle w:val="MDPI31text"/>
      </w:pPr>
      <w:r>
        <w:t>The intelligent toy car firmware is based on the Arduino ecosystem to make future R&amp;D more effortless. Also, an ROS (Robotic Operating System) package is developed for interfacing with the system. It makes integrating the intelligent toy car in other systems more straightforward.</w:t>
      </w:r>
    </w:p>
    <w:tbl>
      <w:tblPr>
        <w:tblW w:w="0" w:type="auto"/>
        <w:jc w:val="center"/>
        <w:tblLook w:val="0000" w:firstRow="0" w:lastRow="0" w:firstColumn="0" w:lastColumn="0" w:noHBand="0" w:noVBand="0"/>
      </w:tblPr>
      <w:tblGrid>
        <w:gridCol w:w="4760"/>
        <w:gridCol w:w="4596"/>
      </w:tblGrid>
      <w:tr w:rsidR="00903202" w:rsidRPr="00196D5A" w14:paraId="46991D5B" w14:textId="77777777" w:rsidTr="00903202">
        <w:trPr>
          <w:jc w:val="center"/>
        </w:trPr>
        <w:tc>
          <w:tcPr>
            <w:tcW w:w="4686" w:type="dxa"/>
            <w:shd w:val="clear" w:color="auto" w:fill="auto"/>
            <w:vAlign w:val="center"/>
          </w:tcPr>
          <w:p w14:paraId="6425D64C" w14:textId="77777777" w:rsidR="00903202" w:rsidRPr="00196D5A" w:rsidRDefault="00903202" w:rsidP="00903202">
            <w:pPr>
              <w:pStyle w:val="MDPI52figure"/>
            </w:pPr>
            <w:r>
              <w:rPr>
                <w:noProof/>
              </w:rPr>
              <w:lastRenderedPageBreak/>
              <w:drawing>
                <wp:inline distT="0" distB="0" distL="0" distR="0" wp14:anchorId="6FE03E11" wp14:editId="4B32401C">
                  <wp:extent cx="2885558" cy="1835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96378" cy="1842428"/>
                          </a:xfrm>
                          <a:prstGeom prst="rect">
                            <a:avLst/>
                          </a:prstGeom>
                          <a:noFill/>
                          <a:ln>
                            <a:noFill/>
                          </a:ln>
                        </pic:spPr>
                      </pic:pic>
                    </a:graphicData>
                  </a:graphic>
                </wp:inline>
              </w:drawing>
            </w:r>
          </w:p>
        </w:tc>
        <w:tc>
          <w:tcPr>
            <w:tcW w:w="4596" w:type="dxa"/>
          </w:tcPr>
          <w:p w14:paraId="1A9AFAED" w14:textId="476637FA" w:rsidR="00903202" w:rsidRPr="00196D5A" w:rsidRDefault="00903202" w:rsidP="00903202">
            <w:pPr>
              <w:pStyle w:val="MDPI52figure"/>
            </w:pPr>
            <w:r w:rsidRPr="00976DF2">
              <w:rPr>
                <w:rFonts w:asciiTheme="majorBidi" w:hAnsiTheme="majorBidi" w:cstheme="majorBidi"/>
                <w:noProof/>
                <w:color w:val="0E101A"/>
                <w:sz w:val="24"/>
                <w:szCs w:val="24"/>
              </w:rPr>
              <w:drawing>
                <wp:inline distT="0" distB="0" distL="0" distR="0" wp14:anchorId="64E72A6A" wp14:editId="13531880">
                  <wp:extent cx="2773045" cy="1880817"/>
                  <wp:effectExtent l="0" t="0" r="8255"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89529" cy="1891997"/>
                          </a:xfrm>
                          <a:prstGeom prst="rect">
                            <a:avLst/>
                          </a:prstGeom>
                          <a:noFill/>
                          <a:ln>
                            <a:noFill/>
                          </a:ln>
                        </pic:spPr>
                      </pic:pic>
                    </a:graphicData>
                  </a:graphic>
                </wp:inline>
              </w:drawing>
            </w:r>
          </w:p>
        </w:tc>
      </w:tr>
      <w:tr w:rsidR="00903202" w:rsidRPr="00196D5A" w14:paraId="7580F913" w14:textId="77777777" w:rsidTr="00903202">
        <w:trPr>
          <w:jc w:val="center"/>
        </w:trPr>
        <w:tc>
          <w:tcPr>
            <w:tcW w:w="4686" w:type="dxa"/>
            <w:shd w:val="clear" w:color="auto" w:fill="auto"/>
            <w:vAlign w:val="center"/>
          </w:tcPr>
          <w:p w14:paraId="7B07FBEE" w14:textId="77777777" w:rsidR="00903202" w:rsidRPr="00196D5A" w:rsidRDefault="00903202" w:rsidP="00903202">
            <w:pPr>
              <w:pStyle w:val="MDPI52figure"/>
            </w:pPr>
            <w:r w:rsidRPr="00196D5A">
              <w:t>(</w:t>
            </w:r>
            <w:r w:rsidRPr="00993A21">
              <w:rPr>
                <w:b/>
              </w:rPr>
              <w:t>a</w:t>
            </w:r>
            <w:r w:rsidRPr="00196D5A">
              <w:t>)</w:t>
            </w:r>
          </w:p>
        </w:tc>
        <w:tc>
          <w:tcPr>
            <w:tcW w:w="4596" w:type="dxa"/>
          </w:tcPr>
          <w:p w14:paraId="7C58CB6C" w14:textId="77777777" w:rsidR="00903202" w:rsidRPr="00196D5A" w:rsidRDefault="00903202" w:rsidP="00903202">
            <w:pPr>
              <w:pStyle w:val="MDPI52figure"/>
            </w:pPr>
            <w:r w:rsidRPr="00196D5A">
              <w:t>(</w:t>
            </w:r>
            <w:r w:rsidRPr="00993A21">
              <w:rPr>
                <w:b/>
              </w:rPr>
              <w:t>b</w:t>
            </w:r>
            <w:r w:rsidRPr="00196D5A">
              <w:t>)</w:t>
            </w:r>
          </w:p>
        </w:tc>
      </w:tr>
    </w:tbl>
    <w:p w14:paraId="540CCCB9" w14:textId="4C3ACDC6" w:rsidR="00903202" w:rsidRPr="00976DF2" w:rsidRDefault="00903202" w:rsidP="00903202">
      <w:pPr>
        <w:pStyle w:val="MDPI51figurecaption"/>
        <w:rPr>
          <w:color w:val="0E101A"/>
          <w:sz w:val="24"/>
          <w:szCs w:val="24"/>
        </w:rPr>
      </w:pPr>
      <w:r w:rsidRPr="00903202">
        <w:rPr>
          <w:b/>
          <w:bCs/>
        </w:rPr>
        <w:t xml:space="preserve">Figure </w:t>
      </w:r>
      <w:r w:rsidRPr="00903202">
        <w:rPr>
          <w:b/>
          <w:bCs/>
        </w:rPr>
        <w:fldChar w:fldCharType="begin"/>
      </w:r>
      <w:r w:rsidRPr="00903202">
        <w:rPr>
          <w:b/>
          <w:bCs/>
        </w:rPr>
        <w:instrText xml:space="preserve"> SEQ Figure \* ARABIC </w:instrText>
      </w:r>
      <w:r w:rsidRPr="00903202">
        <w:rPr>
          <w:b/>
          <w:bCs/>
        </w:rPr>
        <w:fldChar w:fldCharType="separate"/>
      </w:r>
      <w:r w:rsidR="00FE643B">
        <w:rPr>
          <w:b/>
          <w:bCs/>
          <w:noProof/>
        </w:rPr>
        <w:t>1</w:t>
      </w:r>
      <w:r w:rsidRPr="00903202">
        <w:rPr>
          <w:b/>
          <w:bCs/>
        </w:rPr>
        <w:fldChar w:fldCharType="end"/>
      </w:r>
      <w:r w:rsidRPr="00976DF2">
        <w:t xml:space="preserve">. (a) the </w:t>
      </w:r>
      <w:r>
        <w:t>intelligent</w:t>
      </w:r>
      <w:r w:rsidRPr="00976DF2">
        <w:t xml:space="preserve"> toy car and (b) the schematic</w:t>
      </w:r>
      <w:r w:rsidRPr="00976DF2">
        <w:rPr>
          <w:noProof/>
        </w:rPr>
        <w:t xml:space="preserve"> of the system</w:t>
      </w:r>
    </w:p>
    <w:p w14:paraId="530E1C66" w14:textId="7D21BD29" w:rsidR="00903202" w:rsidRPr="0009495E" w:rsidRDefault="00903202" w:rsidP="00903202">
      <w:pPr>
        <w:pStyle w:val="MDPI21heading1"/>
      </w:pPr>
    </w:p>
    <w:p w14:paraId="530211DE" w14:textId="2BAC19FA" w:rsidR="00A86E9F" w:rsidRDefault="00903202" w:rsidP="00903202">
      <w:pPr>
        <w:pStyle w:val="MDPI21heading1"/>
      </w:pPr>
      <w:r>
        <w:t xml:space="preserve">4. </w:t>
      </w:r>
      <w:r w:rsidRPr="00903202">
        <w:t>Experiments</w:t>
      </w:r>
    </w:p>
    <w:p w14:paraId="77565927" w14:textId="4E9881C3" w:rsidR="007A6C97" w:rsidRDefault="005E169E">
      <w:pPr>
        <w:pStyle w:val="MDPI41tablecaption"/>
        <w:jc w:val="both"/>
        <w:rPr>
          <w:rFonts w:cs="Times New Roman"/>
          <w:snapToGrid w:val="0"/>
          <w:sz w:val="20"/>
        </w:rPr>
      </w:pPr>
      <w:r w:rsidRPr="005E169E">
        <w:rPr>
          <w:rFonts w:cs="Times New Roman"/>
          <w:snapToGrid w:val="0"/>
          <w:sz w:val="20"/>
        </w:rPr>
        <w:t xml:space="preserve">The data collection process took place in the </w:t>
      </w:r>
      <w:proofErr w:type="spellStart"/>
      <w:r w:rsidRPr="005E169E">
        <w:rPr>
          <w:rFonts w:cs="Times New Roman"/>
          <w:snapToGrid w:val="0"/>
          <w:sz w:val="20"/>
        </w:rPr>
        <w:t>Dosste</w:t>
      </w:r>
      <w:proofErr w:type="spellEnd"/>
      <w:r w:rsidRPr="005E169E">
        <w:rPr>
          <w:rFonts w:cs="Times New Roman"/>
          <w:snapToGrid w:val="0"/>
          <w:sz w:val="20"/>
        </w:rPr>
        <w:t>-Autism center (Autism friends center) in Tehran, Iran. The intelligent toy car was tested on 50 children ranging from 3 to 6 years old in three groups</w:t>
      </w:r>
      <w:r w:rsidR="007A6C97">
        <w:rPr>
          <w:rFonts w:cs="Times New Roman"/>
          <w:snapToGrid w:val="0"/>
          <w:sz w:val="20"/>
        </w:rPr>
        <w:t>:</w:t>
      </w:r>
      <w:r w:rsidRPr="005E169E">
        <w:rPr>
          <w:rFonts w:cs="Times New Roman"/>
          <w:snapToGrid w:val="0"/>
          <w:sz w:val="20"/>
        </w:rPr>
        <w:t xml:space="preserve"> children with ASD, TD children, and other (CP and fragile X syndrome) shown in Table 1. Since it has been shown that the play complexity and toy engagement of children with ASD in both genders for the car-like toys are almost similar</w:t>
      </w:r>
      <w:r w:rsidR="001947D2">
        <w:rPr>
          <w:rFonts w:cs="Times New Roman"/>
          <w:snapToGrid w:val="0"/>
          <w:sz w:val="20"/>
        </w:rPr>
        <w:fldChar w:fldCharType="begin"/>
      </w:r>
      <w:r w:rsidR="00FD20E8">
        <w:rPr>
          <w:rFonts w:cs="Times New Roman"/>
          <w:snapToGrid w:val="0"/>
          <w:sz w:val="20"/>
        </w:rPr>
        <w:instrText xml:space="preserve"> ADDIN EN.CITE &lt;EndNote&gt;&lt;Cite&gt;&lt;Author&gt;Harrop&lt;/Author&gt;&lt;Year&gt;2017&lt;/Year&gt;&lt;RecNum&gt;20&lt;/RecNum&gt;&lt;DisplayText&gt;(13, 22)&lt;/DisplayText&gt;&lt;record&gt;&lt;rec-number&gt;20&lt;/rec-number&gt;&lt;foreign-keys&gt;&lt;key app="EN" db-id="0f95w5tevxtp9oeex2mxv0s1xpx9pse9ez9t" timestamp="1640124525"&gt;20&lt;/key&gt;&lt;/foreign-keys&gt;&lt;ref-type name="Journal Article"&gt;17&lt;/ref-type&gt;&lt;contributors&gt;&lt;authors&gt;&lt;author&gt;Harrop, Clare&lt;/author&gt;&lt;author&gt;Green, Jonathan&lt;/author&gt;&lt;author&gt;Hudry, Kristelle&lt;/author&gt;&lt;/authors&gt;&lt;/contributors&gt;&lt;titles&gt;&lt;title&gt;Play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keywords&gt;&lt;keyword&gt;autism spectrum disorder,play,sex differences&lt;/keyword&gt;&lt;/keywords&gt;&lt;dates&gt;&lt;year&gt;2017&lt;/year&gt;&lt;/dates&gt;&lt;accession-num&gt;26936930&lt;/accession-num&gt;&lt;urls&gt;&lt;related-urls&gt;&lt;url&gt;https://journals.sagepub.com/doi/abs/10.1177/1362361315622410&lt;/url&gt;&lt;/related-urls&gt;&lt;/urls&gt;&lt;electronic-resource-num&gt;10.1177/1362361315622410&lt;/electronic-resource-num&gt;&lt;/record&gt;&lt;/Cite&gt;&lt;Cite&gt;&lt;Author&gt;Moradi&lt;/Author&gt;&lt;Year&gt;2017&lt;/Year&gt;&lt;RecNum&gt;18&lt;/RecNum&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rFonts w:cs="Times New Roman"/>
          <w:snapToGrid w:val="0"/>
          <w:sz w:val="20"/>
        </w:rPr>
        <w:fldChar w:fldCharType="separate"/>
      </w:r>
      <w:r w:rsidR="00FD20E8">
        <w:rPr>
          <w:rFonts w:cs="Times New Roman"/>
          <w:noProof/>
          <w:snapToGrid w:val="0"/>
          <w:sz w:val="20"/>
        </w:rPr>
        <w:t>(13, 22)</w:t>
      </w:r>
      <w:r w:rsidR="001947D2">
        <w:rPr>
          <w:rFonts w:cs="Times New Roman"/>
          <w:snapToGrid w:val="0"/>
          <w:sz w:val="20"/>
        </w:rPr>
        <w:fldChar w:fldCharType="end"/>
      </w:r>
      <w:r w:rsidRPr="005E169E">
        <w:rPr>
          <w:rFonts w:cs="Times New Roman"/>
          <w:snapToGrid w:val="0"/>
          <w:sz w:val="20"/>
        </w:rPr>
        <w:t xml:space="preserve">,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in 3 dimensions, front and back wheel rotation counts saved in a database. A unique </w:t>
      </w:r>
      <w:r w:rsidR="007A6C97">
        <w:rPr>
          <w:rFonts w:cs="Times New Roman"/>
          <w:snapToGrid w:val="0"/>
          <w:sz w:val="20"/>
        </w:rPr>
        <w:t>ID</w:t>
      </w:r>
      <w:r w:rsidRPr="005E169E">
        <w:rPr>
          <w:rFonts w:cs="Times New Roman"/>
          <w:snapToGrid w:val="0"/>
          <w:sz w:val="20"/>
        </w:rPr>
        <w:t xml:space="preserve"> in the database only identified each participant, and to preserve user anonymity and privacy, no personal data was recorded during the procedure</w:t>
      </w:r>
      <w:r w:rsidR="007A6C97" w:rsidRPr="005E169E">
        <w:rPr>
          <w:rFonts w:cs="Times New Roman"/>
          <w:snapToGrid w:val="0"/>
          <w:sz w:val="20"/>
        </w:rPr>
        <w:t>.</w:t>
      </w:r>
    </w:p>
    <w:p w14:paraId="551C810C" w14:textId="4BB6FD9D" w:rsidR="00A86E9F" w:rsidRDefault="005E169E" w:rsidP="00526520">
      <w:pPr>
        <w:pStyle w:val="MDPI41tablecaption"/>
        <w:jc w:val="both"/>
        <w:rPr>
          <w:rFonts w:cs="Times New Roman"/>
          <w:snapToGrid w:val="0"/>
          <w:sz w:val="20"/>
        </w:rPr>
      </w:pPr>
      <w:r w:rsidRPr="005E169E">
        <w:rPr>
          <w:rFonts w:cs="Times New Roman"/>
          <w:snapToGrid w:val="0"/>
          <w:sz w:val="20"/>
        </w:rPr>
        <w:t xml:space="preserve">Furthermore, the </w:t>
      </w:r>
      <w:r w:rsidR="007A6C97" w:rsidRPr="005E169E">
        <w:rPr>
          <w:rFonts w:cs="Times New Roman"/>
          <w:snapToGrid w:val="0"/>
          <w:sz w:val="20"/>
        </w:rPr>
        <w:t>parents</w:t>
      </w:r>
      <w:r w:rsidR="007A6C97">
        <w:rPr>
          <w:rFonts w:cs="Times New Roman"/>
          <w:snapToGrid w:val="0"/>
          <w:sz w:val="20"/>
        </w:rPr>
        <w:t>'</w:t>
      </w:r>
      <w:r w:rsidR="007A6C97" w:rsidRPr="005E169E">
        <w:rPr>
          <w:rFonts w:cs="Times New Roman"/>
          <w:snapToGrid w:val="0"/>
          <w:sz w:val="20"/>
        </w:rPr>
        <w:t xml:space="preserve"> </w:t>
      </w:r>
      <w:r w:rsidRPr="005E169E">
        <w:rPr>
          <w:rFonts w:cs="Times New Roman"/>
          <w:snapToGrid w:val="0"/>
          <w:sz w:val="20"/>
        </w:rPr>
        <w:t>consent was taken for all the participants. ASD group has 28 children that five of them did not seem interested in playing with the intelligent toy car and neglected it. 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other groups.</w:t>
      </w:r>
    </w:p>
    <w:p w14:paraId="2447CFD1" w14:textId="35427EB4" w:rsidR="000C77ED" w:rsidRPr="000C77ED" w:rsidRDefault="000C77ED" w:rsidP="000C77ED">
      <w:pPr>
        <w:pStyle w:val="MDPI41tablecaption"/>
        <w:rPr>
          <w:rFonts w:cs="Times New Roman"/>
          <w:snapToGrid w:val="0"/>
          <w:sz w:val="20"/>
        </w:rPr>
      </w:pPr>
      <w:r>
        <w:t xml:space="preserve">Table </w:t>
      </w:r>
      <w:fldSimple w:instr=" SEQ Table \* ARABIC ">
        <w:r w:rsidR="00FE643B">
          <w:rPr>
            <w:noProof/>
          </w:rPr>
          <w:t>1</w:t>
        </w:r>
      </w:fldSimple>
      <w:r>
        <w:t xml:space="preserve">. </w:t>
      </w:r>
      <w:r w:rsidRPr="0065256E">
        <w:t xml:space="preserve">Details of </w:t>
      </w:r>
      <w:r w:rsidR="008713F9">
        <w:t xml:space="preserve">the </w:t>
      </w:r>
      <w:r w:rsidRPr="0065256E">
        <w:t>participants</w:t>
      </w:r>
    </w:p>
    <w:tbl>
      <w:tblPr>
        <w:tblW w:w="8804"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137"/>
        <w:gridCol w:w="2126"/>
        <w:gridCol w:w="1597"/>
        <w:gridCol w:w="3944"/>
      </w:tblGrid>
      <w:tr w:rsidR="00A86E9F" w:rsidRPr="00655E61" w14:paraId="72B45705" w14:textId="77777777" w:rsidTr="00526520">
        <w:trPr>
          <w:jc w:val="center"/>
        </w:trPr>
        <w:tc>
          <w:tcPr>
            <w:tcW w:w="1137" w:type="dxa"/>
            <w:tcBorders>
              <w:top w:val="single" w:sz="8" w:space="0" w:color="auto"/>
              <w:bottom w:val="single" w:sz="4" w:space="0" w:color="auto"/>
            </w:tcBorders>
            <w:shd w:val="clear" w:color="auto" w:fill="auto"/>
            <w:vAlign w:val="center"/>
          </w:tcPr>
          <w:p w14:paraId="418F9841" w14:textId="517DB231" w:rsidR="00A86E9F" w:rsidRPr="00196D5A" w:rsidRDefault="00A86E9F" w:rsidP="00401235">
            <w:pPr>
              <w:pStyle w:val="MDPI42tablebody"/>
              <w:rPr>
                <w:b/>
                <w:bCs/>
              </w:rPr>
            </w:pPr>
          </w:p>
        </w:tc>
        <w:tc>
          <w:tcPr>
            <w:tcW w:w="2126" w:type="dxa"/>
            <w:tcBorders>
              <w:top w:val="single" w:sz="8" w:space="0" w:color="auto"/>
              <w:bottom w:val="single" w:sz="4" w:space="0" w:color="auto"/>
            </w:tcBorders>
            <w:shd w:val="clear" w:color="auto" w:fill="auto"/>
            <w:vAlign w:val="center"/>
          </w:tcPr>
          <w:p w14:paraId="3CD0C8DC" w14:textId="22CCF3A1" w:rsidR="00A86E9F" w:rsidRPr="00196D5A" w:rsidRDefault="00903202" w:rsidP="00401235">
            <w:pPr>
              <w:pStyle w:val="MDPI42tablebody"/>
              <w:rPr>
                <w:b/>
                <w:bCs/>
              </w:rPr>
            </w:pPr>
            <w:r>
              <w:rPr>
                <w:b/>
                <w:bCs/>
              </w:rPr>
              <w:t>autistic</w:t>
            </w:r>
          </w:p>
        </w:tc>
        <w:tc>
          <w:tcPr>
            <w:tcW w:w="1597" w:type="dxa"/>
            <w:tcBorders>
              <w:top w:val="single" w:sz="8" w:space="0" w:color="auto"/>
              <w:bottom w:val="single" w:sz="4" w:space="0" w:color="auto"/>
            </w:tcBorders>
            <w:shd w:val="clear" w:color="auto" w:fill="auto"/>
            <w:vAlign w:val="center"/>
            <w:hideMark/>
          </w:tcPr>
          <w:p w14:paraId="30B67232" w14:textId="2385AF6F" w:rsidR="00A86E9F" w:rsidRPr="00196D5A" w:rsidRDefault="00903202" w:rsidP="00401235">
            <w:pPr>
              <w:pStyle w:val="MDPI42tablebody"/>
              <w:rPr>
                <w:b/>
                <w:bCs/>
              </w:rPr>
            </w:pPr>
            <w:r>
              <w:rPr>
                <w:b/>
                <w:bCs/>
              </w:rPr>
              <w:t>TD</w:t>
            </w:r>
          </w:p>
        </w:tc>
        <w:tc>
          <w:tcPr>
            <w:tcW w:w="3944" w:type="dxa"/>
            <w:tcBorders>
              <w:top w:val="single" w:sz="8" w:space="0" w:color="auto"/>
              <w:bottom w:val="single" w:sz="4" w:space="0" w:color="auto"/>
            </w:tcBorders>
            <w:shd w:val="clear" w:color="auto" w:fill="auto"/>
            <w:vAlign w:val="center"/>
          </w:tcPr>
          <w:p w14:paraId="6247AC92" w14:textId="462C5FD4" w:rsidR="00A86E9F" w:rsidRPr="00196D5A" w:rsidRDefault="005E169E" w:rsidP="00401235">
            <w:pPr>
              <w:pStyle w:val="MDPI42tablebody"/>
              <w:rPr>
                <w:b/>
                <w:bCs/>
              </w:rPr>
            </w:pPr>
            <w:r>
              <w:rPr>
                <w:b/>
                <w:bCs/>
              </w:rPr>
              <w:t>O</w:t>
            </w:r>
            <w:r w:rsidR="00903202">
              <w:rPr>
                <w:b/>
                <w:bCs/>
              </w:rPr>
              <w:t>ther</w:t>
            </w:r>
            <w:r>
              <w:rPr>
                <w:b/>
                <w:bCs/>
              </w:rPr>
              <w:t xml:space="preserve"> </w:t>
            </w:r>
            <w:r w:rsidRPr="005E169E">
              <w:rPr>
                <w:b/>
                <w:bCs/>
              </w:rPr>
              <w:t>(CP and Frag</w:t>
            </w:r>
            <w:r w:rsidR="008713F9">
              <w:rPr>
                <w:b/>
                <w:bCs/>
              </w:rPr>
              <w:t>i</w:t>
            </w:r>
            <w:r w:rsidRPr="005E169E">
              <w:rPr>
                <w:b/>
                <w:bCs/>
              </w:rPr>
              <w:t>le X)</w:t>
            </w:r>
          </w:p>
        </w:tc>
      </w:tr>
      <w:tr w:rsidR="00A86E9F" w:rsidRPr="00655E61" w14:paraId="2B186E5F" w14:textId="77777777" w:rsidTr="00526520">
        <w:trPr>
          <w:jc w:val="center"/>
        </w:trPr>
        <w:tc>
          <w:tcPr>
            <w:tcW w:w="1137" w:type="dxa"/>
            <w:tcBorders>
              <w:top w:val="single" w:sz="4" w:space="0" w:color="auto"/>
            </w:tcBorders>
            <w:shd w:val="clear" w:color="auto" w:fill="auto"/>
            <w:vAlign w:val="center"/>
            <w:hideMark/>
          </w:tcPr>
          <w:p w14:paraId="0B7B4FEF" w14:textId="29413BB0" w:rsidR="00A86E9F" w:rsidRPr="00655E61" w:rsidRDefault="00903202" w:rsidP="00401235">
            <w:pPr>
              <w:pStyle w:val="MDPI42tablebody"/>
            </w:pPr>
            <w:r>
              <w:t>Number</w:t>
            </w:r>
          </w:p>
        </w:tc>
        <w:tc>
          <w:tcPr>
            <w:tcW w:w="2126" w:type="dxa"/>
            <w:tcBorders>
              <w:top w:val="single" w:sz="4" w:space="0" w:color="auto"/>
              <w:bottom w:val="nil"/>
            </w:tcBorders>
            <w:shd w:val="clear" w:color="auto" w:fill="auto"/>
            <w:vAlign w:val="center"/>
            <w:hideMark/>
          </w:tcPr>
          <w:p w14:paraId="14B633B5" w14:textId="36A86068" w:rsidR="00A86E9F" w:rsidRPr="00655E61" w:rsidRDefault="00903202" w:rsidP="00401235">
            <w:pPr>
              <w:pStyle w:val="MDPI42tablebody"/>
            </w:pPr>
            <w:r>
              <w:t>28</w:t>
            </w:r>
          </w:p>
        </w:tc>
        <w:tc>
          <w:tcPr>
            <w:tcW w:w="1597" w:type="dxa"/>
            <w:tcBorders>
              <w:top w:val="single" w:sz="4" w:space="0" w:color="auto"/>
              <w:bottom w:val="nil"/>
            </w:tcBorders>
            <w:shd w:val="clear" w:color="auto" w:fill="auto"/>
            <w:vAlign w:val="center"/>
          </w:tcPr>
          <w:p w14:paraId="2CEA5CDB" w14:textId="025ABC4E" w:rsidR="00A86E9F" w:rsidRPr="00655E61" w:rsidRDefault="00903202" w:rsidP="00401235">
            <w:pPr>
              <w:pStyle w:val="MDPI42tablebody"/>
            </w:pPr>
            <w:r>
              <w:t>18</w:t>
            </w:r>
          </w:p>
        </w:tc>
        <w:tc>
          <w:tcPr>
            <w:tcW w:w="3944" w:type="dxa"/>
            <w:tcBorders>
              <w:top w:val="single" w:sz="4" w:space="0" w:color="auto"/>
              <w:bottom w:val="nil"/>
            </w:tcBorders>
            <w:shd w:val="clear" w:color="auto" w:fill="auto"/>
            <w:vAlign w:val="center"/>
          </w:tcPr>
          <w:p w14:paraId="35F8F694" w14:textId="63E3DBB9" w:rsidR="00A86E9F" w:rsidRPr="00655E61" w:rsidRDefault="00903202" w:rsidP="00401235">
            <w:pPr>
              <w:pStyle w:val="MDPI42tablebody"/>
            </w:pPr>
            <w:r>
              <w:t>4</w:t>
            </w:r>
          </w:p>
        </w:tc>
      </w:tr>
      <w:tr w:rsidR="00A86E9F" w:rsidRPr="00655E61" w14:paraId="42C72763" w14:textId="77777777" w:rsidTr="00526520">
        <w:trPr>
          <w:jc w:val="center"/>
        </w:trPr>
        <w:tc>
          <w:tcPr>
            <w:tcW w:w="1137" w:type="dxa"/>
            <w:tcBorders>
              <w:top w:val="single" w:sz="4" w:space="0" w:color="auto"/>
              <w:bottom w:val="nil"/>
            </w:tcBorders>
            <w:shd w:val="clear" w:color="auto" w:fill="auto"/>
            <w:vAlign w:val="center"/>
            <w:hideMark/>
          </w:tcPr>
          <w:p w14:paraId="274B6AE0" w14:textId="25526420" w:rsidR="00A86E9F" w:rsidRPr="00655E61" w:rsidRDefault="00903202" w:rsidP="00401235">
            <w:pPr>
              <w:pStyle w:val="MDPI42tablebody"/>
            </w:pPr>
            <w:r>
              <w:t>Mean age</w:t>
            </w:r>
          </w:p>
        </w:tc>
        <w:tc>
          <w:tcPr>
            <w:tcW w:w="2126" w:type="dxa"/>
            <w:tcBorders>
              <w:top w:val="single" w:sz="4" w:space="0" w:color="auto"/>
              <w:bottom w:val="nil"/>
            </w:tcBorders>
            <w:shd w:val="clear" w:color="auto" w:fill="auto"/>
            <w:vAlign w:val="center"/>
            <w:hideMark/>
          </w:tcPr>
          <w:p w14:paraId="134FCA60" w14:textId="5D303D36" w:rsidR="00A86E9F" w:rsidRPr="00655E61" w:rsidRDefault="00903202" w:rsidP="00401235">
            <w:pPr>
              <w:pStyle w:val="MDPI42tablebody"/>
            </w:pPr>
            <w:r>
              <w:t>4.63</w:t>
            </w:r>
          </w:p>
        </w:tc>
        <w:tc>
          <w:tcPr>
            <w:tcW w:w="1597" w:type="dxa"/>
            <w:tcBorders>
              <w:top w:val="single" w:sz="4" w:space="0" w:color="auto"/>
              <w:bottom w:val="nil"/>
            </w:tcBorders>
            <w:shd w:val="clear" w:color="auto" w:fill="auto"/>
            <w:vAlign w:val="center"/>
            <w:hideMark/>
          </w:tcPr>
          <w:p w14:paraId="771384C9" w14:textId="56F8E819" w:rsidR="00A86E9F" w:rsidRPr="00655E61" w:rsidRDefault="00903202" w:rsidP="00401235">
            <w:pPr>
              <w:pStyle w:val="MDPI42tablebody"/>
            </w:pPr>
            <w:r>
              <w:t>4.61</w:t>
            </w:r>
          </w:p>
        </w:tc>
        <w:tc>
          <w:tcPr>
            <w:tcW w:w="3944" w:type="dxa"/>
            <w:tcBorders>
              <w:top w:val="single" w:sz="4" w:space="0" w:color="auto"/>
              <w:bottom w:val="nil"/>
            </w:tcBorders>
            <w:shd w:val="clear" w:color="auto" w:fill="auto"/>
            <w:vAlign w:val="center"/>
          </w:tcPr>
          <w:p w14:paraId="42DA10E6" w14:textId="4507FDF6" w:rsidR="00A86E9F" w:rsidRPr="00655E61" w:rsidRDefault="00903202" w:rsidP="00401235">
            <w:pPr>
              <w:pStyle w:val="MDPI42tablebody"/>
            </w:pPr>
            <w:r>
              <w:t>5.5</w:t>
            </w:r>
          </w:p>
        </w:tc>
      </w:tr>
      <w:tr w:rsidR="00A86E9F" w:rsidRPr="00655E61" w14:paraId="4FB7E086" w14:textId="77777777" w:rsidTr="00526520">
        <w:trPr>
          <w:jc w:val="center"/>
        </w:trPr>
        <w:tc>
          <w:tcPr>
            <w:tcW w:w="1137" w:type="dxa"/>
            <w:tcBorders>
              <w:top w:val="single" w:sz="4" w:space="0" w:color="auto"/>
              <w:bottom w:val="nil"/>
            </w:tcBorders>
            <w:shd w:val="clear" w:color="auto" w:fill="auto"/>
            <w:vAlign w:val="center"/>
            <w:hideMark/>
          </w:tcPr>
          <w:p w14:paraId="4BA8C60E" w14:textId="2707B3E3" w:rsidR="00A86E9F" w:rsidRPr="00655E61" w:rsidRDefault="00903202" w:rsidP="00401235">
            <w:pPr>
              <w:pStyle w:val="MDPI42tablebody"/>
            </w:pPr>
            <w:r>
              <w:t>Median age</w:t>
            </w:r>
          </w:p>
        </w:tc>
        <w:tc>
          <w:tcPr>
            <w:tcW w:w="2126" w:type="dxa"/>
            <w:tcBorders>
              <w:top w:val="single" w:sz="4" w:space="0" w:color="auto"/>
              <w:bottom w:val="nil"/>
            </w:tcBorders>
            <w:shd w:val="clear" w:color="auto" w:fill="auto"/>
            <w:vAlign w:val="center"/>
            <w:hideMark/>
          </w:tcPr>
          <w:p w14:paraId="24C2DE14" w14:textId="0DC5B5FE" w:rsidR="00A86E9F" w:rsidRPr="00655E61" w:rsidRDefault="00903202" w:rsidP="00401235">
            <w:pPr>
              <w:pStyle w:val="MDPI42tablebody"/>
            </w:pPr>
            <w:r>
              <w:t>4.0</w:t>
            </w:r>
          </w:p>
        </w:tc>
        <w:tc>
          <w:tcPr>
            <w:tcW w:w="1597" w:type="dxa"/>
            <w:tcBorders>
              <w:top w:val="single" w:sz="4" w:space="0" w:color="auto"/>
              <w:bottom w:val="nil"/>
            </w:tcBorders>
            <w:shd w:val="clear" w:color="auto" w:fill="auto"/>
            <w:vAlign w:val="center"/>
            <w:hideMark/>
          </w:tcPr>
          <w:p w14:paraId="62CE7AAF" w14:textId="353307B8" w:rsidR="00A86E9F" w:rsidRPr="00655E61" w:rsidRDefault="00903202" w:rsidP="00401235">
            <w:pPr>
              <w:pStyle w:val="MDPI42tablebody"/>
            </w:pPr>
            <w:r>
              <w:t>4.0</w:t>
            </w:r>
          </w:p>
        </w:tc>
        <w:tc>
          <w:tcPr>
            <w:tcW w:w="3944" w:type="dxa"/>
            <w:tcBorders>
              <w:top w:val="single" w:sz="4" w:space="0" w:color="auto"/>
              <w:bottom w:val="nil"/>
            </w:tcBorders>
            <w:shd w:val="clear" w:color="auto" w:fill="auto"/>
            <w:vAlign w:val="center"/>
          </w:tcPr>
          <w:p w14:paraId="2645681D" w14:textId="230BC2F6" w:rsidR="00A86E9F" w:rsidRPr="00655E61" w:rsidRDefault="00903202" w:rsidP="00401235">
            <w:pPr>
              <w:pStyle w:val="MDPI42tablebody"/>
            </w:pPr>
            <w:r>
              <w:t>5.5</w:t>
            </w:r>
          </w:p>
        </w:tc>
      </w:tr>
    </w:tbl>
    <w:p w14:paraId="3FB77698" w14:textId="440756B4" w:rsidR="00903202" w:rsidRDefault="00903202" w:rsidP="00903202">
      <w:pPr>
        <w:pStyle w:val="MDPI21heading1"/>
      </w:pPr>
      <w:r>
        <w:t xml:space="preserve">5. </w:t>
      </w:r>
      <w:r w:rsidRPr="00903202">
        <w:t>Feature extraction</w:t>
      </w:r>
    </w:p>
    <w:p w14:paraId="2A8B012D" w14:textId="386AA831" w:rsidR="005E169E" w:rsidRPr="005E169E" w:rsidRDefault="005E169E" w:rsidP="00526520">
      <w:pPr>
        <w:pStyle w:val="MDPI21heading1"/>
        <w:jc w:val="both"/>
        <w:rPr>
          <w:b w:val="0"/>
        </w:rPr>
      </w:pPr>
      <w:r w:rsidRPr="005E169E">
        <w:rPr>
          <w:b w:val="0"/>
        </w:rPr>
        <w:t xml:space="preserve">As mentioned earlier, the intelligent toy car is designed to capture motion behaviors, focus on details, and interest in rotating items, which all are symptoms of children with ASD. </w:t>
      </w:r>
      <w:r w:rsidR="007A6C97">
        <w:rPr>
          <w:b w:val="0"/>
        </w:rPr>
        <w:t>Our previous study</w:t>
      </w:r>
      <w:r w:rsidRPr="005E169E">
        <w:rPr>
          <w:b w:val="0"/>
        </w:rPr>
        <w:t xml:space="preserve"> used movement patterns extracted from acceleration data for classification</w:t>
      </w:r>
      <w:r w:rsidR="001947D2">
        <w:rPr>
          <w:b w:val="0"/>
        </w:rPr>
        <w:fldChar w:fldCharType="begin"/>
      </w:r>
      <w:r w:rsidR="00FD20E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FD20E8">
        <w:rPr>
          <w:b w:val="0"/>
          <w:noProof/>
        </w:rPr>
        <w:t>(13)</w:t>
      </w:r>
      <w:r w:rsidR="001947D2">
        <w:rPr>
          <w:b w:val="0"/>
        </w:rPr>
        <w:fldChar w:fldCharType="end"/>
      </w:r>
      <w:r w:rsidRPr="005E169E">
        <w:rPr>
          <w:b w:val="0"/>
        </w:rPr>
        <w:t xml:space="preserve">. </w:t>
      </w:r>
      <w:r w:rsidR="007A6C97">
        <w:rPr>
          <w:b w:val="0"/>
        </w:rPr>
        <w:t>The same patterns are extracted in this research</w:t>
      </w:r>
      <w:r w:rsidRPr="005E169E">
        <w:rPr>
          <w:b w:val="0"/>
        </w:rPr>
        <w:t xml:space="preserve">, and the encoders' data are </w:t>
      </w:r>
      <w:r w:rsidRPr="005E169E">
        <w:rPr>
          <w:b w:val="0"/>
        </w:rPr>
        <w:lastRenderedPageBreak/>
        <w:t xml:space="preserve">added to the model to </w:t>
      </w:r>
      <w:r w:rsidR="007A6C97">
        <w:rPr>
          <w:b w:val="0"/>
        </w:rPr>
        <w:t>determine interest in rotating items and their rotations</w:t>
      </w:r>
      <w:r w:rsidRPr="005E169E">
        <w:rPr>
          <w:b w:val="0"/>
        </w:rPr>
        <w:t>. T</w:t>
      </w:r>
      <w:r w:rsidR="007A6C97">
        <w:rPr>
          <w:b w:val="0"/>
        </w:rPr>
        <w:t>wo steps are taken to capture all three symptoms together</w:t>
      </w:r>
      <w:r w:rsidRPr="005E169E">
        <w:rPr>
          <w:b w:val="0"/>
        </w:rPr>
        <w:t>: a) extraction of features representing the pattern of the car movement. This</w:t>
      </w:r>
      <w:r w:rsidR="007A6C97">
        <w:rPr>
          <w:b w:val="0"/>
        </w:rPr>
        <w:t xml:space="preserve"> process</w:t>
      </w:r>
      <w:r w:rsidRPr="005E169E">
        <w:rPr>
          <w:b w:val="0"/>
        </w:rPr>
        <w:t xml:space="preserve"> is similar to the previous work done in </w:t>
      </w:r>
      <w:r w:rsidR="001947D2">
        <w:rPr>
          <w:b w:val="0"/>
        </w:rPr>
        <w:fldChar w:fldCharType="begin"/>
      </w:r>
      <w:r w:rsidR="00FD20E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FD20E8">
        <w:rPr>
          <w:b w:val="0"/>
          <w:noProof/>
        </w:rPr>
        <w:t>(13)</w:t>
      </w:r>
      <w:r w:rsidR="001947D2">
        <w:rPr>
          <w:b w:val="0"/>
        </w:rPr>
        <w:fldChar w:fldCharType="end"/>
      </w:r>
      <w:r w:rsidRPr="005E169E">
        <w:rPr>
          <w:b w:val="0"/>
        </w:rPr>
        <w:t xml:space="preserve">. Also, two other futures are extracted from acceleration signals representing the </w:t>
      </w:r>
      <w:r w:rsidR="0090497C">
        <w:rPr>
          <w:b w:val="0"/>
        </w:rPr>
        <w:t>rolling</w:t>
      </w:r>
      <w:r w:rsidR="004164CE">
        <w:rPr>
          <w:b w:val="0"/>
        </w:rPr>
        <w:t xml:space="preserve"> and pitching</w:t>
      </w:r>
      <w:r w:rsidR="0090497C">
        <w:rPr>
          <w:b w:val="0"/>
        </w:rPr>
        <w:t xml:space="preserve"> of the car</w:t>
      </w:r>
      <w:r w:rsidRPr="005E169E">
        <w:rPr>
          <w:b w:val="0"/>
        </w:rPr>
        <w:t xml:space="preserve"> while playing with </w:t>
      </w:r>
      <w:r w:rsidR="00BA2DA0">
        <w:rPr>
          <w:b w:val="0"/>
        </w:rPr>
        <w:t xml:space="preserve">the </w:t>
      </w:r>
      <w:r w:rsidRPr="005E169E">
        <w:rPr>
          <w:b w:val="0"/>
        </w:rPr>
        <w:t>wheels. To extract these features</w:t>
      </w:r>
      <w:r w:rsidR="007A6C97">
        <w:rPr>
          <w:b w:val="0"/>
        </w:rPr>
        <w:t>,</w:t>
      </w:r>
      <w:r w:rsidRPr="005E169E">
        <w:rPr>
          <w:b w:val="0"/>
        </w:rPr>
        <w:t xml:space="preserve"> Short Term Fourier Transform</w:t>
      </w:r>
      <w:r w:rsidR="001947D2">
        <w:rPr>
          <w:b w:val="0"/>
        </w:rPr>
        <w:fldChar w:fldCharType="begin">
          <w:fldData xml:space="preserve">PEVuZE5vdGU+PENpdGU+PEF1dGhvcj5WaXJ0YW5lbjwvQXV0aG9yPjxZZWFyPjIwMjA8L1llYXI+
PFJlY051bT4yNTwvUmVjTnVtPjxEaXNwbGF5VGV4dD4oMjMpPC9EaXNwbGF5VGV4dD48cmVjb3Jk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FD20E8">
        <w:rPr>
          <w:b w:val="0"/>
        </w:rPr>
        <w:instrText xml:space="preserve"> ADDIN EN.CITE </w:instrText>
      </w:r>
      <w:r w:rsidR="00FD20E8">
        <w:rPr>
          <w:b w:val="0"/>
        </w:rPr>
        <w:fldChar w:fldCharType="begin">
          <w:fldData xml:space="preserve">PEVuZE5vdGU+PENpdGU+PEF1dGhvcj5WaXJ0YW5lbjwvQXV0aG9yPjxZZWFyPjIwMjA8L1llYXI+
PFJlY051bT4yNTwvUmVjTnVtPjxEaXNwbGF5VGV4dD4oMjMpPC9EaXNwbGF5VGV4dD48cmVjb3Jk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FD20E8">
        <w:rPr>
          <w:b w:val="0"/>
        </w:rPr>
        <w:instrText xml:space="preserve"> ADDIN EN.CITE.DATA </w:instrText>
      </w:r>
      <w:r w:rsidR="00FD20E8">
        <w:rPr>
          <w:b w:val="0"/>
        </w:rPr>
      </w:r>
      <w:r w:rsidR="00FD20E8">
        <w:rPr>
          <w:b w:val="0"/>
        </w:rPr>
        <w:fldChar w:fldCharType="end"/>
      </w:r>
      <w:r w:rsidR="001947D2">
        <w:rPr>
          <w:b w:val="0"/>
        </w:rPr>
      </w:r>
      <w:r w:rsidR="001947D2">
        <w:rPr>
          <w:b w:val="0"/>
        </w:rPr>
        <w:fldChar w:fldCharType="separate"/>
      </w:r>
      <w:r w:rsidR="00FD20E8">
        <w:rPr>
          <w:b w:val="0"/>
          <w:noProof/>
        </w:rPr>
        <w:t>(23)</w:t>
      </w:r>
      <w:r w:rsidR="001947D2">
        <w:rPr>
          <w:b w:val="0"/>
        </w:rPr>
        <w:fldChar w:fldCharType="end"/>
      </w:r>
      <w:r w:rsidRPr="005E169E">
        <w:rPr>
          <w:b w:val="0"/>
        </w:rPr>
        <w:t xml:space="preserve"> is used. b) extraction of features representing focusing on details, interest in </w:t>
      </w:r>
      <w:r w:rsidR="007A6C97" w:rsidRPr="005E169E">
        <w:rPr>
          <w:b w:val="0"/>
        </w:rPr>
        <w:t>items</w:t>
      </w:r>
      <w:r w:rsidR="007A6C97">
        <w:rPr>
          <w:b w:val="0"/>
        </w:rPr>
        <w:t>'</w:t>
      </w:r>
      <w:r w:rsidR="007A6C97" w:rsidRPr="005E169E">
        <w:rPr>
          <w:b w:val="0"/>
        </w:rPr>
        <w:t xml:space="preserve"> </w:t>
      </w:r>
      <w:r w:rsidRPr="005E169E">
        <w:rPr>
          <w:b w:val="0"/>
        </w:rPr>
        <w:t>rotation, and interest in rotating items, i.e.</w:t>
      </w:r>
      <w:r w:rsidR="007A6C97">
        <w:rPr>
          <w:b w:val="0"/>
        </w:rPr>
        <w:t>,</w:t>
      </w:r>
      <w:r w:rsidRPr="005E169E">
        <w:rPr>
          <w:b w:val="0"/>
        </w:rPr>
        <w:t xml:space="preserve"> </w:t>
      </w:r>
      <w:r w:rsidR="007A6C97" w:rsidRPr="005E169E">
        <w:rPr>
          <w:b w:val="0"/>
        </w:rPr>
        <w:t>wheels</w:t>
      </w:r>
      <w:r w:rsidR="007A6C97">
        <w:rPr>
          <w:b w:val="0"/>
        </w:rPr>
        <w:t>'</w:t>
      </w:r>
      <w:r w:rsidR="007A6C97" w:rsidRPr="005E169E">
        <w:rPr>
          <w:b w:val="0"/>
        </w:rPr>
        <w:t xml:space="preserve"> </w:t>
      </w:r>
      <w:r w:rsidRPr="005E169E">
        <w:rPr>
          <w:b w:val="0"/>
        </w:rPr>
        <w:t>rotation and rotating wheels. T</w:t>
      </w:r>
      <w:r w:rsidR="007A6C97">
        <w:rPr>
          <w:b w:val="0"/>
        </w:rPr>
        <w:t>he summation of two shaft encoder signals is used to extract these features</w:t>
      </w:r>
      <w:r w:rsidRPr="005E169E">
        <w:rPr>
          <w:b w:val="0"/>
        </w:rPr>
        <w:t xml:space="preserve">. </w:t>
      </w:r>
    </w:p>
    <w:p w14:paraId="31B8F2DD" w14:textId="50A9EFB8" w:rsidR="005E169E" w:rsidRPr="005E169E" w:rsidRDefault="005E169E" w:rsidP="00526520">
      <w:pPr>
        <w:pStyle w:val="MDPI21heading1"/>
        <w:jc w:val="both"/>
        <w:rPr>
          <w:b w:val="0"/>
        </w:rPr>
      </w:pPr>
      <w:r w:rsidRPr="005E169E">
        <w:rPr>
          <w:b w:val="0"/>
        </w:rPr>
        <w:t xml:space="preserve">It should be noted that the whole children's playtime with the intelligent toy car can be divided into four states: 1) not playing, 2) playing only with wheels, 3) playing on the ground, and 4) playing in the air. </w:t>
      </w:r>
    </w:p>
    <w:p w14:paraId="5A1AA8D8" w14:textId="189362A0" w:rsidR="005E169E" w:rsidRDefault="005E169E" w:rsidP="00526520">
      <w:pPr>
        <w:pStyle w:val="MDPI21heading1"/>
        <w:jc w:val="both"/>
        <w:rPr>
          <w:b w:val="0"/>
        </w:rPr>
      </w:pPr>
      <w:r w:rsidRPr="005E169E">
        <w:rPr>
          <w:b w:val="0"/>
        </w:rPr>
        <w:t xml:space="preserve">In the not playing section, the intelligent toy car is almost stationary and has no movements, and both encoders and acceleration signals are almost zero. The playing only with wheels section is when the intelligent toy car is almost motionless while rotating its wheels. In such a case, the shaft encoders show changes while there is no significant change in the acceleration. This state exactly represents the interest in rotating items and </w:t>
      </w:r>
      <w:r w:rsidR="007A6C97" w:rsidRPr="005E169E">
        <w:rPr>
          <w:b w:val="0"/>
        </w:rPr>
        <w:t>items</w:t>
      </w:r>
      <w:r w:rsidR="007A6C97">
        <w:rPr>
          <w:b w:val="0"/>
        </w:rPr>
        <w:t>'</w:t>
      </w:r>
      <w:r w:rsidR="007A6C97" w:rsidRPr="005E169E">
        <w:rPr>
          <w:b w:val="0"/>
        </w:rPr>
        <w:t xml:space="preserve"> </w:t>
      </w:r>
      <w:r w:rsidRPr="005E169E">
        <w:rPr>
          <w:b w:val="0"/>
        </w:rPr>
        <w:t>rotation. The playing on the ground section describes those portions of playing where the intelligent toy car is moved</w:t>
      </w:r>
      <w:r w:rsidR="007A6C97">
        <w:rPr>
          <w:b w:val="0"/>
        </w:rPr>
        <w:t>, creating</w:t>
      </w:r>
      <w:r w:rsidRPr="005E169E">
        <w:rPr>
          <w:b w:val="0"/>
        </w:rPr>
        <w:t xml:space="preserve"> changes in both acceleration and shaft encoder signals. The movement patterns can be extracted in this state. Finally, the playing in the air section is when the intelligent toy car </w:t>
      </w:r>
      <w:r w:rsidR="007A6C97">
        <w:rPr>
          <w:b w:val="0"/>
        </w:rPr>
        <w:t>moves in the air, and the acceleration changes</w:t>
      </w:r>
      <w:r w:rsidRPr="005E169E">
        <w:rPr>
          <w:b w:val="0"/>
        </w:rPr>
        <w:t xml:space="preserve"> while its wheels are not rotating. Thus, the </w:t>
      </w:r>
      <w:r w:rsidR="007A6C97" w:rsidRPr="005E169E">
        <w:rPr>
          <w:b w:val="0"/>
        </w:rPr>
        <w:t>encoders</w:t>
      </w:r>
      <w:r w:rsidR="007A6C97">
        <w:rPr>
          <w:b w:val="0"/>
        </w:rPr>
        <w:t>'</w:t>
      </w:r>
      <w:r w:rsidR="007A6C97" w:rsidRPr="005E169E">
        <w:rPr>
          <w:b w:val="0"/>
        </w:rPr>
        <w:t xml:space="preserve"> </w:t>
      </w:r>
      <w:r w:rsidRPr="005E169E">
        <w:rPr>
          <w:b w:val="0"/>
        </w:rPr>
        <w:t>signals show zero rotation. Based on the above state analysis, beside</w:t>
      </w:r>
      <w:r w:rsidR="007A6C97">
        <w:rPr>
          <w:b w:val="0"/>
        </w:rPr>
        <w:t>s</w:t>
      </w:r>
      <w:r w:rsidRPr="005E169E">
        <w:rPr>
          <w:b w:val="0"/>
        </w:rPr>
        <w:t xml:space="preserve"> the original features proposed in </w:t>
      </w:r>
      <w:r w:rsidR="001947D2">
        <w:rPr>
          <w:b w:val="0"/>
        </w:rPr>
        <w:fldChar w:fldCharType="begin"/>
      </w:r>
      <w:r w:rsidR="00FD20E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FD20E8">
        <w:rPr>
          <w:b w:val="0"/>
          <w:noProof/>
        </w:rPr>
        <w:t>(13)</w:t>
      </w:r>
      <w:r w:rsidR="001947D2">
        <w:rPr>
          <w:b w:val="0"/>
        </w:rPr>
        <w:fldChar w:fldCharType="end"/>
      </w:r>
      <w:r w:rsidRPr="005E169E">
        <w:rPr>
          <w:b w:val="0"/>
        </w:rPr>
        <w:t xml:space="preserve">, the following extra features (Table 2) were designed and extracted. </w:t>
      </w:r>
      <w:r w:rsidR="004164CE">
        <w:rPr>
          <w:b w:val="0"/>
        </w:rPr>
        <w:t>The interactive playtime means the summation of time spent in states 2 to 4.</w:t>
      </w:r>
    </w:p>
    <w:p w14:paraId="5853F48A" w14:textId="77777777" w:rsidR="000C77ED" w:rsidRDefault="000C77ED" w:rsidP="005E169E">
      <w:pPr>
        <w:pStyle w:val="MDPI21heading1"/>
        <w:rPr>
          <w:b w:val="0"/>
        </w:rPr>
      </w:pPr>
    </w:p>
    <w:p w14:paraId="1C8B13E6" w14:textId="00B6D435" w:rsidR="000C77ED" w:rsidRDefault="000C77ED" w:rsidP="000C77ED">
      <w:pPr>
        <w:pStyle w:val="MDPI41tablecaption"/>
        <w:rPr>
          <w:b/>
        </w:rPr>
      </w:pPr>
      <w:r>
        <w:t xml:space="preserve">Table </w:t>
      </w:r>
      <w:fldSimple w:instr=" SEQ Table \* ARABIC ">
        <w:r w:rsidR="00FE643B">
          <w:rPr>
            <w:noProof/>
          </w:rPr>
          <w:t>2</w:t>
        </w:r>
      </w:fldSimple>
      <w:r>
        <w:t>. details of features</w:t>
      </w:r>
    </w:p>
    <w:tbl>
      <w:tblPr>
        <w:tblW w:w="7857" w:type="dxa"/>
        <w:tblInd w:w="2605"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3119"/>
        <w:gridCol w:w="3944"/>
      </w:tblGrid>
      <w:tr w:rsidR="000C77ED" w:rsidRPr="00401235" w14:paraId="09293AD7" w14:textId="77777777" w:rsidTr="000C77ED">
        <w:tc>
          <w:tcPr>
            <w:tcW w:w="794" w:type="dxa"/>
            <w:tcBorders>
              <w:top w:val="single" w:sz="2" w:space="0" w:color="C1C7CD"/>
              <w:left w:val="single" w:sz="2" w:space="0" w:color="C1C7CD"/>
              <w:bottom w:val="single" w:sz="2" w:space="0" w:color="C1C7CD"/>
              <w:right w:val="single" w:sz="2" w:space="0" w:color="C1C7CD"/>
            </w:tcBorders>
            <w:shd w:val="clear" w:color="auto" w:fill="F0F1F3"/>
          </w:tcPr>
          <w:p w14:paraId="6FE3F067" w14:textId="3D614824" w:rsidR="000C77ED" w:rsidRPr="007F7C8C" w:rsidRDefault="000C77ED" w:rsidP="000C77ED">
            <w:pPr>
              <w:pStyle w:val="MDPI42tablebody"/>
              <w:spacing w:line="240" w:lineRule="auto"/>
              <w:rPr>
                <w:b/>
                <w:snapToGrid/>
              </w:rPr>
            </w:pPr>
          </w:p>
        </w:tc>
        <w:tc>
          <w:tcPr>
            <w:tcW w:w="3119" w:type="dxa"/>
            <w:tcBorders>
              <w:top w:val="single" w:sz="2" w:space="0" w:color="C1C7CD"/>
              <w:left w:val="single" w:sz="6" w:space="0" w:color="C1C7CD"/>
              <w:bottom w:val="single" w:sz="2" w:space="0" w:color="C1C7CD"/>
              <w:right w:val="single" w:sz="2" w:space="0" w:color="C1C7CD"/>
            </w:tcBorders>
            <w:shd w:val="clear" w:color="auto" w:fill="F0F1F3"/>
          </w:tcPr>
          <w:p w14:paraId="168AA59E" w14:textId="67C9B769" w:rsidR="000C77ED" w:rsidRPr="007F7C8C" w:rsidRDefault="000C77ED" w:rsidP="000C77ED">
            <w:pPr>
              <w:pStyle w:val="MDPI42tablebody"/>
              <w:spacing w:line="240" w:lineRule="auto"/>
              <w:rPr>
                <w:b/>
                <w:snapToGrid/>
              </w:rPr>
            </w:pPr>
            <w:r w:rsidRPr="00DD0D48">
              <w:rPr>
                <w:rFonts w:ascii="Times New Roman" w:hAnsi="Times New Roman"/>
                <w:sz w:val="24"/>
                <w:szCs w:val="24"/>
              </w:rPr>
              <w:t>features</w:t>
            </w:r>
          </w:p>
        </w:tc>
        <w:tc>
          <w:tcPr>
            <w:tcW w:w="3944" w:type="dxa"/>
            <w:tcBorders>
              <w:top w:val="single" w:sz="2" w:space="0" w:color="C1C7CD"/>
              <w:left w:val="single" w:sz="6" w:space="0" w:color="C1C7CD"/>
              <w:bottom w:val="single" w:sz="2" w:space="0" w:color="C1C7CD"/>
              <w:right w:val="single" w:sz="2" w:space="0" w:color="C1C7CD"/>
            </w:tcBorders>
            <w:shd w:val="clear" w:color="auto" w:fill="F0F1F3"/>
          </w:tcPr>
          <w:p w14:paraId="60005E29" w14:textId="408E3553" w:rsidR="000C77ED" w:rsidRPr="007F7C8C" w:rsidRDefault="000C77ED" w:rsidP="000C77ED">
            <w:pPr>
              <w:pStyle w:val="MDPI42tablebody"/>
              <w:spacing w:line="240" w:lineRule="auto"/>
              <w:rPr>
                <w:b/>
                <w:snapToGrid/>
              </w:rPr>
            </w:pPr>
            <w:r w:rsidRPr="00DD0D48">
              <w:rPr>
                <w:rFonts w:ascii="Times New Roman" w:hAnsi="Times New Roman"/>
                <w:sz w:val="24"/>
                <w:szCs w:val="24"/>
              </w:rPr>
              <w:t>description </w:t>
            </w:r>
          </w:p>
        </w:tc>
      </w:tr>
      <w:tr w:rsidR="000C77ED" w:rsidRPr="00401235" w14:paraId="04524D06" w14:textId="77777777" w:rsidTr="000C77ED">
        <w:tc>
          <w:tcPr>
            <w:tcW w:w="794" w:type="dxa"/>
            <w:shd w:val="clear" w:color="auto" w:fill="auto"/>
          </w:tcPr>
          <w:p w14:paraId="310C2074" w14:textId="7AF01384" w:rsidR="000C77ED" w:rsidRPr="004164CE" w:rsidRDefault="000C77ED" w:rsidP="000C77ED">
            <w:pPr>
              <w:pStyle w:val="MDPI42tablebody"/>
              <w:spacing w:line="240" w:lineRule="auto"/>
            </w:pPr>
            <w:r w:rsidRPr="004164CE">
              <w:rPr>
                <w:rFonts w:ascii="Times New Roman" w:hAnsi="Times New Roman"/>
              </w:rPr>
              <w:t>1</w:t>
            </w:r>
          </w:p>
        </w:tc>
        <w:tc>
          <w:tcPr>
            <w:tcW w:w="3119" w:type="dxa"/>
            <w:shd w:val="clear" w:color="auto" w:fill="auto"/>
          </w:tcPr>
          <w:p w14:paraId="3945CC2C" w14:textId="672998D3" w:rsidR="000C77ED" w:rsidRPr="004164CE" w:rsidRDefault="000C77ED" w:rsidP="004164CE">
            <w:pPr>
              <w:pStyle w:val="MDPI42tablebody"/>
              <w:spacing w:line="240" w:lineRule="auto"/>
              <w:jc w:val="left"/>
            </w:pPr>
            <w:r w:rsidRPr="004164CE">
              <w:rPr>
                <w:rFonts w:ascii="Times New Roman" w:hAnsi="Times New Roman"/>
              </w:rPr>
              <w:t>not playing ratio</w:t>
            </w:r>
          </w:p>
        </w:tc>
        <w:tc>
          <w:tcPr>
            <w:tcW w:w="3944" w:type="dxa"/>
            <w:shd w:val="clear" w:color="auto" w:fill="auto"/>
          </w:tcPr>
          <w:p w14:paraId="45B67925" w14:textId="693B6246" w:rsidR="000C77ED" w:rsidRPr="004164CE" w:rsidRDefault="007A6C97" w:rsidP="004164CE">
            <w:pPr>
              <w:pStyle w:val="MDPI42tablebody"/>
              <w:spacing w:line="240" w:lineRule="auto"/>
              <w:jc w:val="left"/>
            </w:pPr>
            <w:r>
              <w:rPr>
                <w:rFonts w:ascii="Times New Roman" w:hAnsi="Times New Roman"/>
              </w:rPr>
              <w:t xml:space="preserve">the </w:t>
            </w:r>
            <w:r w:rsidR="000C77ED" w:rsidRPr="004164CE">
              <w:rPr>
                <w:rFonts w:ascii="Times New Roman" w:hAnsi="Times New Roman"/>
              </w:rPr>
              <w:t>ratio of not playing to total playtime</w:t>
            </w:r>
          </w:p>
        </w:tc>
      </w:tr>
      <w:tr w:rsidR="000C77ED" w:rsidRPr="00401235" w14:paraId="26DFD9D4" w14:textId="77777777" w:rsidTr="000C77ED">
        <w:tc>
          <w:tcPr>
            <w:tcW w:w="794" w:type="dxa"/>
            <w:shd w:val="clear" w:color="auto" w:fill="auto"/>
          </w:tcPr>
          <w:p w14:paraId="705B7248" w14:textId="74B45B33"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2</w:t>
            </w:r>
          </w:p>
        </w:tc>
        <w:tc>
          <w:tcPr>
            <w:tcW w:w="3119" w:type="dxa"/>
            <w:shd w:val="clear" w:color="auto" w:fill="auto"/>
          </w:tcPr>
          <w:p w14:paraId="7F3C3807" w14:textId="461BB4C7" w:rsidR="000C77ED" w:rsidRPr="004164CE" w:rsidRDefault="000C77ED" w:rsidP="00526520">
            <w:pPr>
              <w:pStyle w:val="MDPI42tablebody"/>
              <w:spacing w:line="240" w:lineRule="auto"/>
              <w:jc w:val="left"/>
              <w:rPr>
                <w:rFonts w:ascii="Times New Roman" w:hAnsi="Times New Roman"/>
              </w:rPr>
            </w:pPr>
            <w:r w:rsidRPr="004164CE">
              <w:rPr>
                <w:rFonts w:ascii="Times New Roman" w:hAnsi="Times New Roman"/>
              </w:rPr>
              <w:t>playing only with wheels ratio</w:t>
            </w:r>
          </w:p>
        </w:tc>
        <w:tc>
          <w:tcPr>
            <w:tcW w:w="3944" w:type="dxa"/>
            <w:shd w:val="clear" w:color="auto" w:fill="auto"/>
          </w:tcPr>
          <w:p w14:paraId="443E58C2" w14:textId="010DB7DE" w:rsidR="000C77ED" w:rsidRPr="004164CE" w:rsidRDefault="007A6C97" w:rsidP="00526520">
            <w:pPr>
              <w:pStyle w:val="MDPI42tablebody"/>
              <w:spacing w:line="240" w:lineRule="auto"/>
              <w:jc w:val="left"/>
              <w:rPr>
                <w:rFonts w:ascii="Times New Roman" w:hAnsi="Times New Roman"/>
              </w:rPr>
            </w:pPr>
            <w:r>
              <w:rPr>
                <w:rFonts w:ascii="Times New Roman" w:hAnsi="Times New Roman"/>
              </w:rPr>
              <w:t xml:space="preserve">the </w:t>
            </w:r>
            <w:r w:rsidR="000C77ED" w:rsidRPr="004164CE">
              <w:rPr>
                <w:rFonts w:ascii="Times New Roman" w:hAnsi="Times New Roman"/>
              </w:rPr>
              <w:t>ratio of playing only with wheels to total playtime</w:t>
            </w:r>
          </w:p>
        </w:tc>
      </w:tr>
      <w:tr w:rsidR="000C77ED" w:rsidRPr="00401235" w14:paraId="2643D333" w14:textId="77777777" w:rsidTr="000C77ED">
        <w:tc>
          <w:tcPr>
            <w:tcW w:w="794" w:type="dxa"/>
            <w:shd w:val="clear" w:color="auto" w:fill="auto"/>
          </w:tcPr>
          <w:p w14:paraId="3D512D2F" w14:textId="130A1350" w:rsidR="000C77ED" w:rsidRPr="00526520" w:rsidRDefault="000C77ED" w:rsidP="000C77ED">
            <w:pPr>
              <w:pStyle w:val="MDPI42tablebody"/>
              <w:spacing w:line="240" w:lineRule="auto"/>
              <w:rPr>
                <w:rFonts w:ascii="Times New Roman" w:hAnsi="Times New Roman"/>
              </w:rPr>
            </w:pPr>
            <w:r w:rsidRPr="00526520">
              <w:rPr>
                <w:rFonts w:ascii="Times New Roman" w:hAnsi="Times New Roman"/>
              </w:rPr>
              <w:t>3</w:t>
            </w:r>
          </w:p>
        </w:tc>
        <w:tc>
          <w:tcPr>
            <w:tcW w:w="3119" w:type="dxa"/>
            <w:shd w:val="clear" w:color="auto" w:fill="auto"/>
          </w:tcPr>
          <w:p w14:paraId="6E3F4A93" w14:textId="049397FE" w:rsidR="000C77ED" w:rsidRPr="00526520" w:rsidRDefault="000C77ED" w:rsidP="00526520">
            <w:pPr>
              <w:pStyle w:val="MDPI42tablebody"/>
              <w:spacing w:line="240" w:lineRule="auto"/>
              <w:jc w:val="left"/>
              <w:rPr>
                <w:rFonts w:ascii="Times New Roman" w:hAnsi="Times New Roman"/>
              </w:rPr>
            </w:pPr>
            <w:r w:rsidRPr="00526520">
              <w:rPr>
                <w:rFonts w:ascii="Times New Roman" w:hAnsi="Times New Roman"/>
              </w:rPr>
              <w:t>playing on the ground ratio</w:t>
            </w:r>
          </w:p>
        </w:tc>
        <w:tc>
          <w:tcPr>
            <w:tcW w:w="3944" w:type="dxa"/>
            <w:shd w:val="clear" w:color="auto" w:fill="auto"/>
          </w:tcPr>
          <w:p w14:paraId="0D1CD5D4" w14:textId="4B7438CA" w:rsidR="000C77ED" w:rsidRPr="00526520" w:rsidRDefault="007A6C97" w:rsidP="00526520">
            <w:pPr>
              <w:pStyle w:val="MDPI42tablebody"/>
              <w:spacing w:line="240" w:lineRule="auto"/>
              <w:jc w:val="left"/>
              <w:rPr>
                <w:rFonts w:ascii="Times New Roman" w:hAnsi="Times New Roman"/>
              </w:rPr>
            </w:pPr>
            <w:r>
              <w:rPr>
                <w:rFonts w:ascii="Times New Roman" w:hAnsi="Times New Roman"/>
              </w:rPr>
              <w:t xml:space="preserve">the </w:t>
            </w:r>
            <w:r w:rsidR="000C77ED" w:rsidRPr="00526520">
              <w:rPr>
                <w:rFonts w:ascii="Times New Roman" w:hAnsi="Times New Roman"/>
              </w:rPr>
              <w:t>ratio of playing on the ground to total playtime</w:t>
            </w:r>
          </w:p>
        </w:tc>
      </w:tr>
      <w:tr w:rsidR="000C77ED" w:rsidRPr="00401235" w14:paraId="4DE0E500" w14:textId="77777777" w:rsidTr="000C77ED">
        <w:tc>
          <w:tcPr>
            <w:tcW w:w="794" w:type="dxa"/>
            <w:shd w:val="clear" w:color="auto" w:fill="auto"/>
          </w:tcPr>
          <w:p w14:paraId="397A2934" w14:textId="47BE0DE9" w:rsidR="000C77ED" w:rsidRPr="00526520" w:rsidRDefault="000C77ED" w:rsidP="000C77ED">
            <w:pPr>
              <w:pStyle w:val="MDPI42tablebody"/>
              <w:spacing w:line="240" w:lineRule="auto"/>
              <w:rPr>
                <w:rFonts w:ascii="Times New Roman" w:hAnsi="Times New Roman"/>
              </w:rPr>
            </w:pPr>
            <w:r w:rsidRPr="00526520">
              <w:rPr>
                <w:rFonts w:ascii="Times New Roman" w:hAnsi="Times New Roman"/>
              </w:rPr>
              <w:t>4</w:t>
            </w:r>
          </w:p>
        </w:tc>
        <w:tc>
          <w:tcPr>
            <w:tcW w:w="3119" w:type="dxa"/>
            <w:shd w:val="clear" w:color="auto" w:fill="auto"/>
          </w:tcPr>
          <w:p w14:paraId="1E8B75A7" w14:textId="61288679" w:rsidR="000C77ED" w:rsidRPr="00526520" w:rsidRDefault="000C77ED" w:rsidP="00526520">
            <w:pPr>
              <w:pStyle w:val="MDPI42tablebody"/>
              <w:spacing w:line="240" w:lineRule="auto"/>
              <w:jc w:val="left"/>
              <w:rPr>
                <w:rFonts w:ascii="Times New Roman" w:hAnsi="Times New Roman"/>
              </w:rPr>
            </w:pPr>
            <w:r w:rsidRPr="00526520">
              <w:rPr>
                <w:rFonts w:ascii="Times New Roman" w:hAnsi="Times New Roman"/>
              </w:rPr>
              <w:t>playing in the air ratio</w:t>
            </w:r>
          </w:p>
        </w:tc>
        <w:tc>
          <w:tcPr>
            <w:tcW w:w="3944" w:type="dxa"/>
            <w:shd w:val="clear" w:color="auto" w:fill="auto"/>
          </w:tcPr>
          <w:p w14:paraId="672D3F43" w14:textId="32606B74" w:rsidR="000C77ED" w:rsidRPr="00526520" w:rsidRDefault="007A6C97" w:rsidP="00526520">
            <w:pPr>
              <w:pStyle w:val="MDPI42tablebody"/>
              <w:spacing w:line="240" w:lineRule="auto"/>
              <w:jc w:val="left"/>
              <w:rPr>
                <w:rFonts w:ascii="Times New Roman" w:hAnsi="Times New Roman"/>
              </w:rPr>
            </w:pPr>
            <w:r>
              <w:rPr>
                <w:rFonts w:ascii="Times New Roman" w:hAnsi="Times New Roman"/>
              </w:rPr>
              <w:t xml:space="preserve">the </w:t>
            </w:r>
            <w:r w:rsidR="000C77ED" w:rsidRPr="00526520">
              <w:rPr>
                <w:rFonts w:ascii="Times New Roman" w:hAnsi="Times New Roman"/>
              </w:rPr>
              <w:t>ratio of playing in the air to total playtime</w:t>
            </w:r>
          </w:p>
        </w:tc>
      </w:tr>
      <w:tr w:rsidR="000C77ED" w:rsidRPr="00401235" w14:paraId="420A0726" w14:textId="77777777" w:rsidTr="000C77ED">
        <w:tc>
          <w:tcPr>
            <w:tcW w:w="794" w:type="dxa"/>
            <w:shd w:val="clear" w:color="auto" w:fill="auto"/>
          </w:tcPr>
          <w:p w14:paraId="42368D93" w14:textId="15C11346" w:rsidR="000C77ED" w:rsidRPr="00526520" w:rsidRDefault="000C77ED" w:rsidP="000C77ED">
            <w:pPr>
              <w:pStyle w:val="MDPI42tablebody"/>
              <w:spacing w:line="240" w:lineRule="auto"/>
              <w:rPr>
                <w:rFonts w:ascii="Times New Roman" w:hAnsi="Times New Roman"/>
              </w:rPr>
            </w:pPr>
            <w:r w:rsidRPr="00526520">
              <w:rPr>
                <w:rFonts w:ascii="Times New Roman" w:hAnsi="Times New Roman"/>
              </w:rPr>
              <w:t>5</w:t>
            </w:r>
          </w:p>
        </w:tc>
        <w:tc>
          <w:tcPr>
            <w:tcW w:w="3119" w:type="dxa"/>
            <w:shd w:val="clear" w:color="auto" w:fill="auto"/>
          </w:tcPr>
          <w:p w14:paraId="41E21BE4" w14:textId="2B0D2F6F" w:rsidR="000C77ED" w:rsidRPr="00526520" w:rsidRDefault="000C77ED" w:rsidP="00526520">
            <w:pPr>
              <w:pStyle w:val="MDPI42tablebody"/>
              <w:spacing w:line="240" w:lineRule="auto"/>
              <w:jc w:val="left"/>
              <w:rPr>
                <w:rFonts w:ascii="Times New Roman" w:hAnsi="Times New Roman"/>
              </w:rPr>
            </w:pPr>
            <w:r w:rsidRPr="00526520">
              <w:rPr>
                <w:rFonts w:ascii="Times New Roman" w:hAnsi="Times New Roman"/>
              </w:rPr>
              <w:t>interactive playing only with wheels ratio</w:t>
            </w:r>
          </w:p>
        </w:tc>
        <w:tc>
          <w:tcPr>
            <w:tcW w:w="3944" w:type="dxa"/>
            <w:shd w:val="clear" w:color="auto" w:fill="auto"/>
          </w:tcPr>
          <w:p w14:paraId="1A54CB5A" w14:textId="00F99F83" w:rsidR="000C77ED" w:rsidRPr="00526520" w:rsidRDefault="007A6C97" w:rsidP="00526520">
            <w:pPr>
              <w:pStyle w:val="MDPI42tablebody"/>
              <w:spacing w:line="240" w:lineRule="auto"/>
              <w:jc w:val="left"/>
              <w:rPr>
                <w:rFonts w:ascii="Times New Roman" w:hAnsi="Times New Roman"/>
              </w:rPr>
            </w:pPr>
            <w:r>
              <w:rPr>
                <w:rFonts w:ascii="Times New Roman" w:hAnsi="Times New Roman"/>
              </w:rPr>
              <w:t xml:space="preserve">the </w:t>
            </w:r>
            <w:r w:rsidR="000C77ED" w:rsidRPr="00526520">
              <w:rPr>
                <w:rFonts w:ascii="Times New Roman" w:hAnsi="Times New Roman"/>
              </w:rPr>
              <w:t>ratio of playing only with wheels to interactive playtime</w:t>
            </w:r>
          </w:p>
        </w:tc>
      </w:tr>
      <w:tr w:rsidR="000C77ED" w:rsidRPr="00401235" w14:paraId="644E1896" w14:textId="77777777" w:rsidTr="000C77ED">
        <w:tc>
          <w:tcPr>
            <w:tcW w:w="794" w:type="dxa"/>
            <w:shd w:val="clear" w:color="auto" w:fill="auto"/>
          </w:tcPr>
          <w:p w14:paraId="4B2D4726" w14:textId="2312140D"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6</w:t>
            </w:r>
          </w:p>
        </w:tc>
        <w:tc>
          <w:tcPr>
            <w:tcW w:w="3119" w:type="dxa"/>
            <w:shd w:val="clear" w:color="auto" w:fill="auto"/>
          </w:tcPr>
          <w:p w14:paraId="230F622F" w14:textId="0797FD3C"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interactive playing on the ground ratio</w:t>
            </w:r>
          </w:p>
        </w:tc>
        <w:tc>
          <w:tcPr>
            <w:tcW w:w="3944" w:type="dxa"/>
            <w:shd w:val="clear" w:color="auto" w:fill="auto"/>
          </w:tcPr>
          <w:p w14:paraId="203675B3" w14:textId="036902DD" w:rsidR="000C77ED" w:rsidRPr="004164CE" w:rsidRDefault="007A6C97" w:rsidP="004164CE">
            <w:pPr>
              <w:pStyle w:val="MDPI42tablebody"/>
              <w:spacing w:line="240" w:lineRule="auto"/>
              <w:jc w:val="left"/>
              <w:rPr>
                <w:rFonts w:ascii="Times New Roman" w:hAnsi="Times New Roman"/>
              </w:rPr>
            </w:pPr>
            <w:r>
              <w:rPr>
                <w:rFonts w:ascii="Times New Roman" w:hAnsi="Times New Roman"/>
              </w:rPr>
              <w:t xml:space="preserve">the </w:t>
            </w:r>
            <w:r w:rsidR="000C77ED" w:rsidRPr="004164CE">
              <w:rPr>
                <w:rFonts w:ascii="Times New Roman" w:hAnsi="Times New Roman"/>
              </w:rPr>
              <w:t>ratio of playing on the ground to interactive playtime</w:t>
            </w:r>
          </w:p>
        </w:tc>
      </w:tr>
      <w:tr w:rsidR="000C77ED" w:rsidRPr="00401235" w14:paraId="6F7D5A0D" w14:textId="77777777" w:rsidTr="000C77ED">
        <w:tc>
          <w:tcPr>
            <w:tcW w:w="794" w:type="dxa"/>
            <w:shd w:val="clear" w:color="auto" w:fill="auto"/>
          </w:tcPr>
          <w:p w14:paraId="5A640658" w14:textId="36F4987D"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7</w:t>
            </w:r>
          </w:p>
        </w:tc>
        <w:tc>
          <w:tcPr>
            <w:tcW w:w="3119" w:type="dxa"/>
            <w:shd w:val="clear" w:color="auto" w:fill="auto"/>
          </w:tcPr>
          <w:p w14:paraId="4A544EA9" w14:textId="608ABF50"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interactive playing in the air ratio</w:t>
            </w:r>
          </w:p>
        </w:tc>
        <w:tc>
          <w:tcPr>
            <w:tcW w:w="3944" w:type="dxa"/>
            <w:shd w:val="clear" w:color="auto" w:fill="auto"/>
          </w:tcPr>
          <w:p w14:paraId="1F5A8A6E" w14:textId="7BF4FBA8" w:rsidR="000C77ED" w:rsidRPr="004164CE" w:rsidRDefault="007A6C97" w:rsidP="004164CE">
            <w:pPr>
              <w:pStyle w:val="MDPI42tablebody"/>
              <w:spacing w:line="240" w:lineRule="auto"/>
              <w:jc w:val="left"/>
              <w:rPr>
                <w:rFonts w:ascii="Times New Roman" w:hAnsi="Times New Roman"/>
              </w:rPr>
            </w:pPr>
            <w:r>
              <w:rPr>
                <w:rFonts w:ascii="Times New Roman" w:hAnsi="Times New Roman"/>
              </w:rPr>
              <w:t xml:space="preserve">the </w:t>
            </w:r>
            <w:r w:rsidR="000C77ED" w:rsidRPr="004164CE">
              <w:rPr>
                <w:rFonts w:ascii="Times New Roman" w:hAnsi="Times New Roman"/>
              </w:rPr>
              <w:t>ratio of playing in the air to interactive playtime</w:t>
            </w:r>
          </w:p>
        </w:tc>
      </w:tr>
      <w:tr w:rsidR="000C77ED" w:rsidRPr="00401235" w14:paraId="2D91337B" w14:textId="77777777" w:rsidTr="000C77ED">
        <w:tc>
          <w:tcPr>
            <w:tcW w:w="794" w:type="dxa"/>
            <w:shd w:val="clear" w:color="auto" w:fill="auto"/>
          </w:tcPr>
          <w:p w14:paraId="53CA5CBB" w14:textId="3670D3DF"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8</w:t>
            </w:r>
          </w:p>
        </w:tc>
        <w:tc>
          <w:tcPr>
            <w:tcW w:w="3119" w:type="dxa"/>
            <w:shd w:val="clear" w:color="auto" w:fill="auto"/>
          </w:tcPr>
          <w:p w14:paraId="155456A4" w14:textId="217CD1DA"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total wheels turn rate</w:t>
            </w:r>
          </w:p>
        </w:tc>
        <w:tc>
          <w:tcPr>
            <w:tcW w:w="3944" w:type="dxa"/>
            <w:shd w:val="clear" w:color="auto" w:fill="auto"/>
          </w:tcPr>
          <w:p w14:paraId="5F8C89D9" w14:textId="4B5BF54B"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total number of </w:t>
            </w:r>
            <w:proofErr w:type="gramStart"/>
            <w:r w:rsidRPr="004164CE">
              <w:rPr>
                <w:rFonts w:ascii="Times New Roman" w:hAnsi="Times New Roman"/>
              </w:rPr>
              <w:t>wheel</w:t>
            </w:r>
            <w:proofErr w:type="gramEnd"/>
            <w:r w:rsidRPr="004164CE">
              <w:rPr>
                <w:rFonts w:ascii="Times New Roman" w:hAnsi="Times New Roman"/>
              </w:rPr>
              <w:t xml:space="preserve"> turns during the total playtime</w:t>
            </w:r>
          </w:p>
        </w:tc>
      </w:tr>
      <w:tr w:rsidR="000C77ED" w:rsidRPr="00401235" w14:paraId="43798CAE" w14:textId="77777777" w:rsidTr="000C77ED">
        <w:tc>
          <w:tcPr>
            <w:tcW w:w="794" w:type="dxa"/>
            <w:shd w:val="clear" w:color="auto" w:fill="auto"/>
          </w:tcPr>
          <w:p w14:paraId="20C5B54B" w14:textId="2916C528"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9</w:t>
            </w:r>
          </w:p>
        </w:tc>
        <w:tc>
          <w:tcPr>
            <w:tcW w:w="3119" w:type="dxa"/>
            <w:shd w:val="clear" w:color="auto" w:fill="auto"/>
          </w:tcPr>
          <w:p w14:paraId="5BC8BAF0" w14:textId="21DE2D33"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tilt about </w:t>
            </w:r>
            <w:r w:rsidR="007A6C97" w:rsidRPr="004164CE">
              <w:rPr>
                <w:rFonts w:ascii="Times New Roman" w:hAnsi="Times New Roman"/>
              </w:rPr>
              <w:t>X</w:t>
            </w:r>
            <w:r w:rsidR="007A6C97">
              <w:rPr>
                <w:rFonts w:ascii="Times New Roman" w:hAnsi="Times New Roman"/>
              </w:rPr>
              <w:t>-</w:t>
            </w:r>
            <w:r w:rsidRPr="004164CE">
              <w:rPr>
                <w:rFonts w:ascii="Times New Roman" w:hAnsi="Times New Roman"/>
              </w:rPr>
              <w:t>axis</w:t>
            </w:r>
          </w:p>
        </w:tc>
        <w:tc>
          <w:tcPr>
            <w:tcW w:w="3944" w:type="dxa"/>
            <w:shd w:val="clear" w:color="auto" w:fill="auto"/>
          </w:tcPr>
          <w:p w14:paraId="3EB867F9" w14:textId="6378B93E"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number of fast movements about </w:t>
            </w:r>
            <w:r w:rsidR="007A6C97" w:rsidRPr="004164CE">
              <w:rPr>
                <w:rFonts w:ascii="Times New Roman" w:hAnsi="Times New Roman"/>
              </w:rPr>
              <w:t>X</w:t>
            </w:r>
            <w:r w:rsidR="007A6C97">
              <w:rPr>
                <w:rFonts w:ascii="Times New Roman" w:hAnsi="Times New Roman"/>
              </w:rPr>
              <w:t>-</w:t>
            </w:r>
            <w:r w:rsidRPr="004164CE">
              <w:rPr>
                <w:rFonts w:ascii="Times New Roman" w:hAnsi="Times New Roman"/>
              </w:rPr>
              <w:t>axis</w:t>
            </w:r>
          </w:p>
        </w:tc>
      </w:tr>
      <w:tr w:rsidR="000C77ED" w:rsidRPr="00401235" w14:paraId="4F47C64E" w14:textId="77777777" w:rsidTr="000C77ED">
        <w:tc>
          <w:tcPr>
            <w:tcW w:w="794" w:type="dxa"/>
            <w:shd w:val="clear" w:color="auto" w:fill="auto"/>
          </w:tcPr>
          <w:p w14:paraId="01F1327D" w14:textId="0F8F7C26"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10</w:t>
            </w:r>
          </w:p>
        </w:tc>
        <w:tc>
          <w:tcPr>
            <w:tcW w:w="3119" w:type="dxa"/>
            <w:shd w:val="clear" w:color="auto" w:fill="auto"/>
          </w:tcPr>
          <w:p w14:paraId="1D2A8E79" w14:textId="296776D0"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tilt about </w:t>
            </w:r>
            <w:r w:rsidR="007A6C97" w:rsidRPr="004164CE">
              <w:rPr>
                <w:rFonts w:ascii="Times New Roman" w:hAnsi="Times New Roman"/>
              </w:rPr>
              <w:t>Y</w:t>
            </w:r>
            <w:r w:rsidR="007A6C97">
              <w:rPr>
                <w:rFonts w:ascii="Times New Roman" w:hAnsi="Times New Roman"/>
              </w:rPr>
              <w:t>-</w:t>
            </w:r>
            <w:r w:rsidRPr="004164CE">
              <w:rPr>
                <w:rFonts w:ascii="Times New Roman" w:hAnsi="Times New Roman"/>
              </w:rPr>
              <w:t>axis</w:t>
            </w:r>
          </w:p>
        </w:tc>
        <w:tc>
          <w:tcPr>
            <w:tcW w:w="3944" w:type="dxa"/>
            <w:shd w:val="clear" w:color="auto" w:fill="auto"/>
          </w:tcPr>
          <w:p w14:paraId="04A8801F" w14:textId="0145C3A3"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number of fast movements about </w:t>
            </w:r>
            <w:r w:rsidR="007A6C97">
              <w:rPr>
                <w:rFonts w:ascii="Times New Roman" w:hAnsi="Times New Roman"/>
              </w:rPr>
              <w:t xml:space="preserve">the </w:t>
            </w:r>
            <w:r w:rsidR="007A6C97" w:rsidRPr="004164CE">
              <w:rPr>
                <w:rFonts w:ascii="Times New Roman" w:hAnsi="Times New Roman"/>
              </w:rPr>
              <w:t>Y</w:t>
            </w:r>
            <w:r w:rsidR="007A6C97">
              <w:rPr>
                <w:rFonts w:ascii="Times New Roman" w:hAnsi="Times New Roman"/>
              </w:rPr>
              <w:t>-</w:t>
            </w:r>
            <w:r w:rsidRPr="004164CE">
              <w:rPr>
                <w:rFonts w:ascii="Times New Roman" w:hAnsi="Times New Roman"/>
              </w:rPr>
              <w:t>axis</w:t>
            </w:r>
          </w:p>
        </w:tc>
      </w:tr>
    </w:tbl>
    <w:p w14:paraId="398BEDBD" w14:textId="17ED3231" w:rsidR="005E169E" w:rsidRDefault="005E169E" w:rsidP="005E169E">
      <w:pPr>
        <w:pStyle w:val="MDPI21heading1"/>
        <w:rPr>
          <w:b w:val="0"/>
        </w:rPr>
      </w:pPr>
    </w:p>
    <w:p w14:paraId="01AB5281" w14:textId="1D9BA6F2" w:rsidR="000C77ED" w:rsidRDefault="000C77ED" w:rsidP="005E169E">
      <w:pPr>
        <w:pStyle w:val="MDPI21heading1"/>
        <w:rPr>
          <w:b w:val="0"/>
        </w:rPr>
      </w:pPr>
    </w:p>
    <w:p w14:paraId="77605B1E" w14:textId="79CE47F2" w:rsidR="007A6C97" w:rsidRDefault="007A6C97" w:rsidP="005E169E">
      <w:pPr>
        <w:pStyle w:val="MDPI21heading1"/>
        <w:rPr>
          <w:b w:val="0"/>
        </w:rPr>
      </w:pPr>
    </w:p>
    <w:p w14:paraId="79AB1482" w14:textId="77777777" w:rsidR="007A6C97" w:rsidRDefault="007A6C97" w:rsidP="005E169E">
      <w:pPr>
        <w:pStyle w:val="MDPI21heading1"/>
        <w:rPr>
          <w:b w:val="0"/>
        </w:rPr>
      </w:pPr>
    </w:p>
    <w:p w14:paraId="7FBE5C42" w14:textId="3AAEAC74" w:rsidR="00903202" w:rsidRDefault="00903202" w:rsidP="005E169E">
      <w:pPr>
        <w:pStyle w:val="MDPI21heading1"/>
      </w:pPr>
      <w:r>
        <w:t>6</w:t>
      </w:r>
      <w:r w:rsidR="00A86E9F" w:rsidRPr="00325902">
        <w:t xml:space="preserve">. </w:t>
      </w:r>
      <w:r w:rsidRPr="00903202">
        <w:t>Classification Structure</w:t>
      </w:r>
    </w:p>
    <w:p w14:paraId="463325C5" w14:textId="41B35A41" w:rsidR="000C77ED" w:rsidRDefault="000C77ED" w:rsidP="00903202">
      <w:pPr>
        <w:pStyle w:val="MDPI21heading1"/>
        <w:rPr>
          <w:b w:val="0"/>
        </w:rPr>
      </w:pPr>
      <w:r w:rsidRPr="000C77ED">
        <w:rPr>
          <w:b w:val="0"/>
        </w:rPr>
        <w:t>To train classifiers, the collection of 45 subjects' data was divided into two groups: the training set with 80% of samples and the test set with 20% of remaining samples. The training set is used to train the classifier, and the test set is used to measure the classifier's performance. The K-fold cross-validation method</w:t>
      </w:r>
      <w:r w:rsidR="001947D2">
        <w:rPr>
          <w:b w:val="0"/>
        </w:rPr>
        <w:fldChar w:fldCharType="begin"/>
      </w:r>
      <w:r w:rsidR="00FD20E8">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FD20E8">
        <w:rPr>
          <w:b w:val="0"/>
          <w:noProof/>
        </w:rPr>
        <w:t>(24)</w:t>
      </w:r>
      <w:r w:rsidR="001947D2">
        <w:rPr>
          <w:b w:val="0"/>
        </w:rPr>
        <w:fldChar w:fldCharType="end"/>
      </w:r>
      <w:r w:rsidRPr="000C77ED">
        <w:rPr>
          <w:b w:val="0"/>
        </w:rPr>
        <w:t xml:space="preserve"> separates test and training sets in k=5 different ways to generalize the result and make it more reliable. The average </w:t>
      </w:r>
      <w:r w:rsidR="007A6C97">
        <w:rPr>
          <w:b w:val="0"/>
        </w:rPr>
        <w:t>accuracy, sensitivity, specificity, and precision of the training</w:t>
      </w:r>
      <w:r w:rsidRPr="000C77ED">
        <w:rPr>
          <w:b w:val="0"/>
        </w:rPr>
        <w:t xml:space="preserve"> are reported. In this research, a Support Vector Machine (SVM)</w:t>
      </w:r>
      <w:r w:rsidR="001947D2">
        <w:rPr>
          <w:b w:val="0"/>
        </w:rPr>
        <w:fldChar w:fldCharType="begin"/>
      </w:r>
      <w:r w:rsidR="00FD20E8">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FD20E8">
        <w:rPr>
          <w:b w:val="0"/>
          <w:noProof/>
        </w:rPr>
        <w:t>(24)</w:t>
      </w:r>
      <w:r w:rsidR="001947D2">
        <w:rPr>
          <w:b w:val="0"/>
        </w:rPr>
        <w:fldChar w:fldCharType="end"/>
      </w:r>
      <w:r w:rsidRPr="000C77ED">
        <w:rPr>
          <w:b w:val="0"/>
        </w:rPr>
        <w:t xml:space="preserve"> is a suitable machine learning method that can effectively classify this kind of data. By testing three kinds of SVM, SVM with a linear kernel is selected for its considerably better performance.</w:t>
      </w:r>
    </w:p>
    <w:p w14:paraId="5CAF2330" w14:textId="46B5C429" w:rsidR="00A86E9F" w:rsidRDefault="00903202" w:rsidP="00903202">
      <w:pPr>
        <w:pStyle w:val="MDPI21heading1"/>
      </w:pPr>
      <w:r>
        <w:t>7</w:t>
      </w:r>
      <w:r w:rsidR="00A86E9F">
        <w:t xml:space="preserve">. </w:t>
      </w:r>
      <w:r w:rsidRPr="00903202">
        <w:t>Feature Selection</w:t>
      </w:r>
    </w:p>
    <w:p w14:paraId="31E10CE7" w14:textId="4E1692A1" w:rsidR="007A6C97" w:rsidRPr="007A6C97" w:rsidRDefault="007A6C97" w:rsidP="007A6C97">
      <w:pPr>
        <w:pStyle w:val="MDPI21heading1"/>
        <w:rPr>
          <w:b w:val="0"/>
        </w:rPr>
      </w:pPr>
      <w:r w:rsidRPr="007A6C97">
        <w:rPr>
          <w:b w:val="0"/>
        </w:rPr>
        <w:t xml:space="preserve">Since the size of the training set is small compared to the size of the feature vector, feature reduction is necessary before applying machine learning methods. In the first step to reduce the number of features, the </w:t>
      </w:r>
      <w:r>
        <w:rPr>
          <w:b w:val="0"/>
        </w:rPr>
        <w:t>C</w:t>
      </w:r>
      <w:r w:rsidRPr="007A6C97">
        <w:rPr>
          <w:b w:val="0"/>
        </w:rPr>
        <w:t>orrelation between features in each modality w</w:t>
      </w:r>
      <w:r>
        <w:rPr>
          <w:b w:val="0"/>
        </w:rPr>
        <w:t>as</w:t>
      </w:r>
      <w:r w:rsidRPr="007A6C97">
        <w:rPr>
          <w:b w:val="0"/>
        </w:rPr>
        <w:t xml:space="preserve"> examined. Then</w:t>
      </w:r>
      <w:r>
        <w:rPr>
          <w:b w:val="0"/>
        </w:rPr>
        <w:t>, the best feature was selected from each highly correlated feature set</w:t>
      </w:r>
      <w:r w:rsidRPr="007A6C97">
        <w:rPr>
          <w:b w:val="0"/>
        </w:rPr>
        <w:t xml:space="preserve"> using </w:t>
      </w:r>
      <w:r>
        <w:rPr>
          <w:b w:val="0"/>
        </w:rPr>
        <w:t xml:space="preserve">the </w:t>
      </w:r>
      <w:r w:rsidRPr="007A6C97">
        <w:rPr>
          <w:b w:val="0"/>
        </w:rPr>
        <w:t>backward elimination method</w:t>
      </w:r>
      <w:r w:rsidR="001947D2">
        <w:rPr>
          <w:b w:val="0"/>
        </w:rPr>
        <w:fldChar w:fldCharType="begin"/>
      </w:r>
      <w:r w:rsidR="00FD20E8">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FD20E8">
        <w:rPr>
          <w:b w:val="0"/>
          <w:noProof/>
        </w:rPr>
        <w:t>(24)</w:t>
      </w:r>
      <w:r w:rsidR="001947D2">
        <w:rPr>
          <w:b w:val="0"/>
        </w:rPr>
        <w:fldChar w:fldCharType="end"/>
      </w:r>
      <w:r w:rsidRPr="007A6C97">
        <w:rPr>
          <w:b w:val="0"/>
        </w:rPr>
        <w:t xml:space="preserve">. This method effectively reduces the size of the feature vector by about 30%. After reducing the number of features in each modality, the best features were selected by </w:t>
      </w:r>
      <w:r>
        <w:rPr>
          <w:b w:val="0"/>
        </w:rPr>
        <w:t xml:space="preserve">the </w:t>
      </w:r>
      <w:r w:rsidRPr="007A6C97">
        <w:rPr>
          <w:b w:val="0"/>
        </w:rPr>
        <w:t xml:space="preserve">backward elimination method in another round of feature selection. </w:t>
      </w:r>
    </w:p>
    <w:p w14:paraId="7069AE40" w14:textId="1C2B07AE" w:rsidR="007A6C97" w:rsidRPr="000C77ED" w:rsidRDefault="007A6C97" w:rsidP="007A6C97">
      <w:pPr>
        <w:pStyle w:val="MDPI21heading1"/>
        <w:rPr>
          <w:b w:val="0"/>
        </w:rPr>
      </w:pPr>
      <w:r w:rsidRPr="007A6C97">
        <w:rPr>
          <w:b w:val="0"/>
        </w:rPr>
        <w:t>Then in the final step, all the selected features from the two modalities were combined in an early f</w:t>
      </w:r>
      <w:r>
        <w:rPr>
          <w:b w:val="0"/>
        </w:rPr>
        <w:t>usion</w:t>
      </w:r>
      <w:r w:rsidRPr="007A6C97">
        <w:rPr>
          <w:b w:val="0"/>
        </w:rPr>
        <w:t xml:space="preserve"> to select and train the best classifier. The best result was obtained by integrating five acceleration features and two shaft encoder features.</w:t>
      </w:r>
      <w:r w:rsidRPr="007A6C97" w:rsidDel="007A6C97">
        <w:rPr>
          <w:b w:val="0"/>
        </w:rPr>
        <w:t xml:space="preserve"> </w:t>
      </w:r>
    </w:p>
    <w:p w14:paraId="1E8DFF19" w14:textId="271A3110" w:rsidR="00A86E9F" w:rsidRDefault="00903202" w:rsidP="000C77ED">
      <w:pPr>
        <w:pStyle w:val="MDPI21heading1"/>
      </w:pPr>
      <w:r>
        <w:t xml:space="preserve">7. </w:t>
      </w:r>
      <w:r w:rsidRPr="00903202">
        <w:t>Results</w:t>
      </w:r>
    </w:p>
    <w:p w14:paraId="0EBDAD30" w14:textId="21DCEE5B" w:rsidR="005B28E1" w:rsidRPr="005B28E1" w:rsidRDefault="005B28E1" w:rsidP="005B28E1">
      <w:pPr>
        <w:pStyle w:val="MDPI21heading1"/>
        <w:rPr>
          <w:b w:val="0"/>
        </w:rPr>
      </w:pPr>
      <w:r w:rsidRPr="005B28E1">
        <w:rPr>
          <w:b w:val="0"/>
        </w:rPr>
        <w:t>Classification result based on previous studies is used as a baseline to examine the performance of adding encoder features in the model. The same SVM method is performed on the selected acceleration features presented in</w:t>
      </w:r>
      <w:r w:rsidR="001947D2">
        <w:rPr>
          <w:b w:val="0"/>
        </w:rPr>
        <w:fldChar w:fldCharType="begin"/>
      </w:r>
      <w:r w:rsidR="00FD20E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FD20E8">
        <w:rPr>
          <w:b w:val="0"/>
          <w:noProof/>
        </w:rPr>
        <w:t>(13)</w:t>
      </w:r>
      <w:r w:rsidR="001947D2">
        <w:rPr>
          <w:b w:val="0"/>
        </w:rPr>
        <w:fldChar w:fldCharType="end"/>
      </w:r>
      <w:r w:rsidRPr="005B28E1">
        <w:rPr>
          <w:b w:val="0"/>
        </w:rPr>
        <w:t xml:space="preserve"> to classify the new data. The best accuracy based on these acceleration features is 71.11%, as shown in Table 3. Adding encoder features increases the accuracy to 78.61%. </w:t>
      </w:r>
      <w:r w:rsidR="007A6C97">
        <w:rPr>
          <w:b w:val="0"/>
        </w:rPr>
        <w:t>The accuracy is increased from 71.11% to 75.83% by adding the new acceleration feature</w:t>
      </w:r>
      <w:r w:rsidRPr="005B28E1">
        <w:rPr>
          <w:b w:val="0"/>
        </w:rPr>
        <w:t>.</w:t>
      </w:r>
    </w:p>
    <w:p w14:paraId="66D14103" w14:textId="0960F3AF" w:rsidR="005B28E1" w:rsidRDefault="005B28E1" w:rsidP="005B28E1">
      <w:pPr>
        <w:pStyle w:val="MDPI21heading1"/>
        <w:rPr>
          <w:b w:val="0"/>
        </w:rPr>
      </w:pPr>
      <w:r w:rsidRPr="005B28E1">
        <w:rPr>
          <w:b w:val="0"/>
        </w:rPr>
        <w:t>Moreover, by adding both encoders' features and the new acceleration feature, the accuracy reaches 85.5</w:t>
      </w:r>
      <w:r w:rsidR="001947D2">
        <w:rPr>
          <w:b w:val="0"/>
        </w:rPr>
        <w:t>6</w:t>
      </w:r>
      <w:r w:rsidRPr="005B28E1">
        <w:rPr>
          <w:b w:val="0"/>
        </w:rPr>
        <w:t>% (Table 3). Based on th</w:t>
      </w:r>
      <w:r w:rsidR="007A6C97">
        <w:rPr>
          <w:b w:val="0"/>
        </w:rPr>
        <w:t>is study's optimized feature selection method</w:t>
      </w:r>
      <w:r w:rsidRPr="005B28E1">
        <w:rPr>
          <w:b w:val="0"/>
        </w:rPr>
        <w:t xml:space="preserve">, the most effective shaft encoders' features are playing only with wheels ratio, not playing ratio, and total wheels turn rate. The most effective acceleration features are jolt in the Y direction, tilt about </w:t>
      </w:r>
      <w:r w:rsidR="007A6C97" w:rsidRPr="005B28E1">
        <w:rPr>
          <w:b w:val="0"/>
        </w:rPr>
        <w:t>Y</w:t>
      </w:r>
      <w:r w:rsidR="007A6C97">
        <w:rPr>
          <w:b w:val="0"/>
        </w:rPr>
        <w:t>-</w:t>
      </w:r>
      <w:r w:rsidRPr="005B28E1">
        <w:rPr>
          <w:b w:val="0"/>
        </w:rPr>
        <w:t xml:space="preserve">axis, the energy of the signal in the X direction, Correlation of the acceleration signals between X and Y directions, the </w:t>
      </w:r>
      <w:r w:rsidR="007A6C97" w:rsidRPr="005B28E1">
        <w:rPr>
          <w:b w:val="0"/>
        </w:rPr>
        <w:t>fourth</w:t>
      </w:r>
      <w:r w:rsidR="007A6C97">
        <w:rPr>
          <w:b w:val="0"/>
        </w:rPr>
        <w:t>-</w:t>
      </w:r>
      <w:r w:rsidRPr="005B28E1">
        <w:rPr>
          <w:b w:val="0"/>
        </w:rPr>
        <w:t xml:space="preserve">highest frequency in </w:t>
      </w:r>
      <w:r w:rsidR="007A6C97">
        <w:rPr>
          <w:b w:val="0"/>
        </w:rPr>
        <w:t xml:space="preserve">the </w:t>
      </w:r>
      <w:r w:rsidRPr="005B28E1">
        <w:rPr>
          <w:b w:val="0"/>
        </w:rPr>
        <w:t xml:space="preserve">X direction, the </w:t>
      </w:r>
      <w:r w:rsidR="007A6C97" w:rsidRPr="005B28E1">
        <w:rPr>
          <w:b w:val="0"/>
        </w:rPr>
        <w:t>fifth</w:t>
      </w:r>
      <w:r w:rsidR="007A6C97">
        <w:rPr>
          <w:b w:val="0"/>
        </w:rPr>
        <w:t>-</w:t>
      </w:r>
      <w:r w:rsidRPr="005B28E1">
        <w:rPr>
          <w:b w:val="0"/>
        </w:rPr>
        <w:t xml:space="preserve">highest frequency in </w:t>
      </w:r>
      <w:r w:rsidR="007A6C97">
        <w:rPr>
          <w:b w:val="0"/>
        </w:rPr>
        <w:t xml:space="preserve">the </w:t>
      </w:r>
      <w:r w:rsidRPr="005B28E1">
        <w:rPr>
          <w:b w:val="0"/>
        </w:rPr>
        <w:t xml:space="preserve">Z direction, and the relative amplitude of the highest frequency in </w:t>
      </w:r>
      <w:r w:rsidR="007A6C97">
        <w:rPr>
          <w:b w:val="0"/>
        </w:rPr>
        <w:t xml:space="preserve">the </w:t>
      </w:r>
      <w:r w:rsidRPr="005B28E1">
        <w:rPr>
          <w:b w:val="0"/>
        </w:rPr>
        <w:t>Y direction.</w:t>
      </w:r>
    </w:p>
    <w:p w14:paraId="52A5BE8C" w14:textId="7A78FB0D" w:rsidR="005B28E1" w:rsidRDefault="005B28E1" w:rsidP="005B28E1">
      <w:pPr>
        <w:pStyle w:val="MDPI21heading1"/>
        <w:rPr>
          <w:b w:val="0"/>
        </w:rPr>
      </w:pPr>
    </w:p>
    <w:p w14:paraId="0E440DB3" w14:textId="39D4FD67" w:rsidR="005B28E1" w:rsidRDefault="005B28E1" w:rsidP="005B28E1">
      <w:pPr>
        <w:pStyle w:val="MDPI21heading1"/>
        <w:rPr>
          <w:b w:val="0"/>
        </w:rPr>
      </w:pPr>
    </w:p>
    <w:p w14:paraId="3B0A2B70" w14:textId="464ABD97" w:rsidR="005B28E1" w:rsidRDefault="005B28E1" w:rsidP="005B28E1">
      <w:pPr>
        <w:pStyle w:val="MDPI21heading1"/>
        <w:rPr>
          <w:b w:val="0"/>
        </w:rPr>
      </w:pPr>
    </w:p>
    <w:p w14:paraId="3C581B14" w14:textId="2CD69E27" w:rsidR="007A6C97" w:rsidRDefault="007A6C97" w:rsidP="005B28E1">
      <w:pPr>
        <w:pStyle w:val="MDPI21heading1"/>
        <w:rPr>
          <w:b w:val="0"/>
        </w:rPr>
      </w:pPr>
    </w:p>
    <w:p w14:paraId="407E026E" w14:textId="78160658" w:rsidR="007A6C97" w:rsidRDefault="007A6C97" w:rsidP="005B28E1">
      <w:pPr>
        <w:pStyle w:val="MDPI21heading1"/>
        <w:rPr>
          <w:b w:val="0"/>
        </w:rPr>
      </w:pPr>
    </w:p>
    <w:p w14:paraId="7FFE51CE" w14:textId="5BE80FFC" w:rsidR="007A6C97" w:rsidRDefault="007A6C97" w:rsidP="00526520">
      <w:pPr>
        <w:pStyle w:val="Caption"/>
      </w:pPr>
      <w:r>
        <w:t xml:space="preserve">Table </w:t>
      </w:r>
      <w:fldSimple w:instr=" SEQ Table \* ARABIC ">
        <w:r w:rsidR="00FE643B">
          <w:rPr>
            <w:noProof/>
          </w:rPr>
          <w:t>3</w:t>
        </w:r>
      </w:fldSimple>
      <w:r>
        <w:t xml:space="preserve">. </w:t>
      </w:r>
      <w:r w:rsidRPr="00352206">
        <w:t>The best accuracy, sensitivity, specificity</w:t>
      </w:r>
      <w:r>
        <w:t>,</w:t>
      </w:r>
      <w:r w:rsidRPr="00352206">
        <w:t xml:space="preserve"> and precision gained by adding new features to the baseline classification.</w:t>
      </w:r>
    </w:p>
    <w:tbl>
      <w:tblPr>
        <w:tblW w:w="10206" w:type="dxa"/>
        <w:tblInd w:w="142"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5387"/>
        <w:gridCol w:w="992"/>
        <w:gridCol w:w="1276"/>
        <w:gridCol w:w="1417"/>
        <w:gridCol w:w="1134"/>
      </w:tblGrid>
      <w:tr w:rsidR="005B28E1" w:rsidRPr="00401235" w14:paraId="21230E90" w14:textId="032E8408" w:rsidTr="00386369">
        <w:tc>
          <w:tcPr>
            <w:tcW w:w="5387" w:type="dxa"/>
            <w:tcBorders>
              <w:bottom w:val="single" w:sz="4" w:space="0" w:color="auto"/>
            </w:tcBorders>
            <w:shd w:val="clear" w:color="auto" w:fill="auto"/>
          </w:tcPr>
          <w:p w14:paraId="6A50E6D4" w14:textId="427A3057"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Classifier</w:t>
            </w:r>
          </w:p>
        </w:tc>
        <w:tc>
          <w:tcPr>
            <w:tcW w:w="992" w:type="dxa"/>
            <w:tcBorders>
              <w:bottom w:val="single" w:sz="4" w:space="0" w:color="auto"/>
            </w:tcBorders>
            <w:shd w:val="clear" w:color="auto" w:fill="auto"/>
          </w:tcPr>
          <w:p w14:paraId="3CB43493" w14:textId="649D5F6E"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Accuracy</w:t>
            </w:r>
          </w:p>
        </w:tc>
        <w:tc>
          <w:tcPr>
            <w:tcW w:w="1276" w:type="dxa"/>
            <w:tcBorders>
              <w:bottom w:val="single" w:sz="4" w:space="0" w:color="auto"/>
            </w:tcBorders>
          </w:tcPr>
          <w:p w14:paraId="7CED92B8" w14:textId="0462F966"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Sensitivity</w:t>
            </w:r>
          </w:p>
        </w:tc>
        <w:tc>
          <w:tcPr>
            <w:tcW w:w="1417" w:type="dxa"/>
            <w:tcBorders>
              <w:bottom w:val="single" w:sz="4" w:space="0" w:color="auto"/>
            </w:tcBorders>
            <w:shd w:val="clear" w:color="auto" w:fill="auto"/>
          </w:tcPr>
          <w:p w14:paraId="6851B1E8" w14:textId="640669E3"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Specificity</w:t>
            </w:r>
          </w:p>
        </w:tc>
        <w:tc>
          <w:tcPr>
            <w:tcW w:w="1134" w:type="dxa"/>
            <w:tcBorders>
              <w:bottom w:val="single" w:sz="4" w:space="0" w:color="auto"/>
            </w:tcBorders>
          </w:tcPr>
          <w:p w14:paraId="2A8BC780" w14:textId="65190D44"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precision</w:t>
            </w:r>
          </w:p>
        </w:tc>
      </w:tr>
      <w:tr w:rsidR="005B28E1" w:rsidRPr="00401235" w14:paraId="54FDA98A" w14:textId="4F7153DE" w:rsidTr="00386369">
        <w:tc>
          <w:tcPr>
            <w:tcW w:w="5387" w:type="dxa"/>
            <w:shd w:val="clear" w:color="auto" w:fill="auto"/>
          </w:tcPr>
          <w:p w14:paraId="58F278C3" w14:textId="240A8178" w:rsidR="005B28E1" w:rsidRPr="00F220D4" w:rsidRDefault="005B28E1" w:rsidP="00526520">
            <w:pPr>
              <w:pStyle w:val="MDPI42tablebody"/>
              <w:spacing w:line="240" w:lineRule="auto"/>
              <w:jc w:val="left"/>
            </w:pPr>
            <w:r w:rsidRPr="00932AD5">
              <w:rPr>
                <w:rFonts w:ascii="Times New Roman" w:hAnsi="Times New Roman"/>
                <w:sz w:val="24"/>
                <w:szCs w:val="24"/>
              </w:rPr>
              <w:t>Baseline</w:t>
            </w:r>
            <w:r w:rsidR="00D977E0">
              <w:rPr>
                <w:rFonts w:ascii="Times New Roman" w:hAnsi="Times New Roman"/>
                <w:sz w:val="24"/>
                <w:szCs w:val="24"/>
              </w:rPr>
              <w:t xml:space="preserve"> features</w:t>
            </w:r>
          </w:p>
        </w:tc>
        <w:tc>
          <w:tcPr>
            <w:tcW w:w="992" w:type="dxa"/>
            <w:shd w:val="clear" w:color="auto" w:fill="auto"/>
          </w:tcPr>
          <w:p w14:paraId="690FB17F" w14:textId="75E10874" w:rsidR="005B28E1" w:rsidRPr="00F220D4" w:rsidRDefault="005B28E1" w:rsidP="005B28E1">
            <w:pPr>
              <w:pStyle w:val="MDPI42tablebody"/>
              <w:spacing w:line="240" w:lineRule="auto"/>
            </w:pPr>
            <w:r w:rsidRPr="00932AD5">
              <w:rPr>
                <w:rFonts w:ascii="Times New Roman" w:hAnsi="Times New Roman"/>
                <w:sz w:val="24"/>
                <w:szCs w:val="24"/>
              </w:rPr>
              <w:t>71.11</w:t>
            </w:r>
          </w:p>
        </w:tc>
        <w:tc>
          <w:tcPr>
            <w:tcW w:w="1276" w:type="dxa"/>
          </w:tcPr>
          <w:p w14:paraId="69F7EF9F" w14:textId="550E4B77" w:rsidR="005B28E1" w:rsidRPr="00F220D4" w:rsidRDefault="005B28E1" w:rsidP="005B28E1">
            <w:pPr>
              <w:pStyle w:val="MDPI42tablebody"/>
              <w:spacing w:line="240" w:lineRule="auto"/>
            </w:pPr>
            <w:r w:rsidRPr="00932AD5">
              <w:rPr>
                <w:rFonts w:ascii="Times New Roman" w:hAnsi="Times New Roman"/>
                <w:sz w:val="24"/>
                <w:szCs w:val="24"/>
              </w:rPr>
              <w:t>67.14</w:t>
            </w:r>
          </w:p>
        </w:tc>
        <w:tc>
          <w:tcPr>
            <w:tcW w:w="1417" w:type="dxa"/>
            <w:shd w:val="clear" w:color="auto" w:fill="auto"/>
          </w:tcPr>
          <w:p w14:paraId="1A193B1E" w14:textId="207201DA" w:rsidR="005B28E1" w:rsidRPr="00F220D4" w:rsidRDefault="005B28E1" w:rsidP="005B28E1">
            <w:pPr>
              <w:pStyle w:val="MDPI42tablebody"/>
              <w:spacing w:line="240" w:lineRule="auto"/>
            </w:pPr>
            <w:r w:rsidRPr="00932AD5">
              <w:rPr>
                <w:rFonts w:ascii="Times New Roman" w:hAnsi="Times New Roman"/>
                <w:sz w:val="24"/>
                <w:szCs w:val="24"/>
              </w:rPr>
              <w:t>73.00</w:t>
            </w:r>
          </w:p>
        </w:tc>
        <w:tc>
          <w:tcPr>
            <w:tcW w:w="1134" w:type="dxa"/>
          </w:tcPr>
          <w:p w14:paraId="49AB3860" w14:textId="50BDD811" w:rsidR="005B28E1" w:rsidRPr="00F220D4" w:rsidRDefault="005B28E1" w:rsidP="005B28E1">
            <w:pPr>
              <w:pStyle w:val="MDPI42tablebody"/>
              <w:spacing w:line="240" w:lineRule="auto"/>
            </w:pPr>
            <w:r w:rsidRPr="00932AD5">
              <w:rPr>
                <w:rFonts w:ascii="Times New Roman" w:hAnsi="Times New Roman"/>
                <w:sz w:val="24"/>
                <w:szCs w:val="24"/>
              </w:rPr>
              <w:t>80.00</w:t>
            </w:r>
          </w:p>
        </w:tc>
      </w:tr>
      <w:tr w:rsidR="005B28E1" w:rsidRPr="00401235" w14:paraId="3DCE614B" w14:textId="489E94B7" w:rsidTr="00386369">
        <w:tc>
          <w:tcPr>
            <w:tcW w:w="5387" w:type="dxa"/>
            <w:shd w:val="clear" w:color="auto" w:fill="auto"/>
          </w:tcPr>
          <w:p w14:paraId="225E0374" w14:textId="6FB06AA7" w:rsidR="005B28E1" w:rsidRPr="00F220D4" w:rsidRDefault="005B28E1" w:rsidP="00526520">
            <w:pPr>
              <w:pStyle w:val="MDPI42tablebody"/>
              <w:spacing w:line="240" w:lineRule="auto"/>
              <w:jc w:val="left"/>
            </w:pPr>
            <w:r w:rsidRPr="00932AD5">
              <w:rPr>
                <w:rFonts w:ascii="Times New Roman" w:hAnsi="Times New Roman"/>
                <w:sz w:val="24"/>
                <w:szCs w:val="24"/>
              </w:rPr>
              <w:t>Baseline and encoder features</w:t>
            </w:r>
          </w:p>
        </w:tc>
        <w:tc>
          <w:tcPr>
            <w:tcW w:w="992" w:type="dxa"/>
            <w:shd w:val="clear" w:color="auto" w:fill="auto"/>
          </w:tcPr>
          <w:p w14:paraId="0BB73756" w14:textId="5DF87BFB" w:rsidR="005B28E1" w:rsidRPr="00F220D4" w:rsidRDefault="005B28E1" w:rsidP="005B28E1">
            <w:pPr>
              <w:pStyle w:val="MDPI42tablebody"/>
              <w:spacing w:line="240" w:lineRule="auto"/>
            </w:pPr>
            <w:r w:rsidRPr="00932AD5">
              <w:rPr>
                <w:rFonts w:ascii="Times New Roman" w:hAnsi="Times New Roman"/>
                <w:sz w:val="24"/>
                <w:szCs w:val="24"/>
              </w:rPr>
              <w:t>78.61</w:t>
            </w:r>
          </w:p>
        </w:tc>
        <w:tc>
          <w:tcPr>
            <w:tcW w:w="1276" w:type="dxa"/>
          </w:tcPr>
          <w:p w14:paraId="7C646188" w14:textId="20B93B01" w:rsidR="005B28E1" w:rsidRPr="00F220D4" w:rsidRDefault="005B28E1" w:rsidP="005B28E1">
            <w:pPr>
              <w:pStyle w:val="MDPI42tablebody"/>
              <w:spacing w:line="240" w:lineRule="auto"/>
            </w:pPr>
            <w:r w:rsidRPr="00932AD5">
              <w:rPr>
                <w:rFonts w:ascii="Times New Roman" w:hAnsi="Times New Roman"/>
                <w:sz w:val="24"/>
                <w:szCs w:val="24"/>
              </w:rPr>
              <w:t>75.00</w:t>
            </w:r>
          </w:p>
        </w:tc>
        <w:tc>
          <w:tcPr>
            <w:tcW w:w="1417" w:type="dxa"/>
            <w:shd w:val="clear" w:color="auto" w:fill="auto"/>
          </w:tcPr>
          <w:p w14:paraId="0ED28894" w14:textId="7D1961A3" w:rsidR="005B28E1" w:rsidRPr="00F220D4" w:rsidRDefault="005B28E1" w:rsidP="005B28E1">
            <w:pPr>
              <w:pStyle w:val="MDPI42tablebody"/>
              <w:spacing w:line="240" w:lineRule="auto"/>
            </w:pPr>
            <w:r w:rsidRPr="00932AD5">
              <w:rPr>
                <w:rFonts w:ascii="Times New Roman" w:hAnsi="Times New Roman"/>
                <w:sz w:val="24"/>
                <w:szCs w:val="24"/>
              </w:rPr>
              <w:t>68.00</w:t>
            </w:r>
          </w:p>
        </w:tc>
        <w:tc>
          <w:tcPr>
            <w:tcW w:w="1134" w:type="dxa"/>
          </w:tcPr>
          <w:p w14:paraId="06BC0228" w14:textId="51C3A6F8" w:rsidR="005B28E1" w:rsidRPr="00F220D4" w:rsidRDefault="005B28E1" w:rsidP="005B28E1">
            <w:pPr>
              <w:pStyle w:val="MDPI42tablebody"/>
              <w:spacing w:line="240" w:lineRule="auto"/>
            </w:pPr>
            <w:r w:rsidRPr="00932AD5">
              <w:rPr>
                <w:rFonts w:ascii="Times New Roman" w:hAnsi="Times New Roman"/>
                <w:sz w:val="24"/>
                <w:szCs w:val="24"/>
              </w:rPr>
              <w:t>87.50</w:t>
            </w:r>
          </w:p>
        </w:tc>
      </w:tr>
      <w:tr w:rsidR="005B28E1" w:rsidRPr="00401235" w14:paraId="1CBB38D9" w14:textId="77777777" w:rsidTr="00386369">
        <w:tc>
          <w:tcPr>
            <w:tcW w:w="5387" w:type="dxa"/>
            <w:shd w:val="clear" w:color="auto" w:fill="auto"/>
          </w:tcPr>
          <w:p w14:paraId="0CC52FC6" w14:textId="17AD3E12" w:rsidR="005B28E1" w:rsidRPr="00F220D4" w:rsidRDefault="005B28E1" w:rsidP="00526520">
            <w:pPr>
              <w:pStyle w:val="MDPI42tablebody"/>
              <w:spacing w:line="240" w:lineRule="auto"/>
              <w:jc w:val="left"/>
            </w:pPr>
            <w:r w:rsidRPr="00932AD5">
              <w:rPr>
                <w:rFonts w:ascii="Times New Roman" w:hAnsi="Times New Roman"/>
                <w:sz w:val="24"/>
                <w:szCs w:val="24"/>
              </w:rPr>
              <w:t>Baseline and new acceleration feature</w:t>
            </w:r>
          </w:p>
        </w:tc>
        <w:tc>
          <w:tcPr>
            <w:tcW w:w="992" w:type="dxa"/>
            <w:shd w:val="clear" w:color="auto" w:fill="auto"/>
          </w:tcPr>
          <w:p w14:paraId="03C67D6D" w14:textId="6C32F2AE" w:rsidR="005B28E1" w:rsidRPr="00F220D4" w:rsidRDefault="005B28E1" w:rsidP="005B28E1">
            <w:pPr>
              <w:pStyle w:val="MDPI42tablebody"/>
              <w:spacing w:line="240" w:lineRule="auto"/>
            </w:pPr>
            <w:r w:rsidRPr="00932AD5">
              <w:rPr>
                <w:rFonts w:ascii="Times New Roman" w:hAnsi="Times New Roman"/>
                <w:sz w:val="24"/>
                <w:szCs w:val="24"/>
              </w:rPr>
              <w:t>75.83</w:t>
            </w:r>
          </w:p>
        </w:tc>
        <w:tc>
          <w:tcPr>
            <w:tcW w:w="1276" w:type="dxa"/>
          </w:tcPr>
          <w:p w14:paraId="70C65E71" w14:textId="7994FB9D" w:rsidR="005B28E1" w:rsidRPr="00F220D4" w:rsidRDefault="005B28E1" w:rsidP="005B28E1">
            <w:pPr>
              <w:pStyle w:val="MDPI42tablebody"/>
              <w:spacing w:line="240" w:lineRule="auto"/>
            </w:pPr>
            <w:r w:rsidRPr="00932AD5">
              <w:rPr>
                <w:rFonts w:ascii="Times New Roman" w:hAnsi="Times New Roman"/>
                <w:sz w:val="24"/>
                <w:szCs w:val="24"/>
              </w:rPr>
              <w:t>65.48</w:t>
            </w:r>
          </w:p>
        </w:tc>
        <w:tc>
          <w:tcPr>
            <w:tcW w:w="1417" w:type="dxa"/>
            <w:shd w:val="clear" w:color="auto" w:fill="auto"/>
          </w:tcPr>
          <w:p w14:paraId="0521F676" w14:textId="6385A05B" w:rsidR="005B28E1" w:rsidRPr="00F220D4" w:rsidRDefault="005B28E1" w:rsidP="005B28E1">
            <w:pPr>
              <w:pStyle w:val="MDPI42tablebody"/>
              <w:spacing w:line="240" w:lineRule="auto"/>
            </w:pPr>
            <w:r w:rsidRPr="00932AD5">
              <w:rPr>
                <w:rFonts w:ascii="Times New Roman" w:hAnsi="Times New Roman"/>
                <w:sz w:val="24"/>
                <w:szCs w:val="24"/>
              </w:rPr>
              <w:t>77.00</w:t>
            </w:r>
          </w:p>
        </w:tc>
        <w:tc>
          <w:tcPr>
            <w:tcW w:w="1134" w:type="dxa"/>
          </w:tcPr>
          <w:p w14:paraId="02F8C571" w14:textId="1865B9AC" w:rsidR="005B28E1" w:rsidRPr="00F220D4" w:rsidRDefault="005B28E1" w:rsidP="005B28E1">
            <w:pPr>
              <w:pStyle w:val="MDPI42tablebody"/>
              <w:spacing w:line="240" w:lineRule="auto"/>
            </w:pPr>
            <w:r w:rsidRPr="00932AD5">
              <w:rPr>
                <w:rFonts w:ascii="Times New Roman" w:hAnsi="Times New Roman"/>
                <w:sz w:val="24"/>
                <w:szCs w:val="24"/>
              </w:rPr>
              <w:t>64.00</w:t>
            </w:r>
          </w:p>
        </w:tc>
      </w:tr>
      <w:tr w:rsidR="005B28E1" w:rsidRPr="00401235" w14:paraId="1A1949E5" w14:textId="77777777" w:rsidTr="00386369">
        <w:tc>
          <w:tcPr>
            <w:tcW w:w="5387" w:type="dxa"/>
            <w:shd w:val="clear" w:color="auto" w:fill="auto"/>
          </w:tcPr>
          <w:p w14:paraId="5FF112A2" w14:textId="73C01642" w:rsidR="005B28E1" w:rsidRPr="00F220D4" w:rsidRDefault="005B28E1" w:rsidP="00526520">
            <w:pPr>
              <w:pStyle w:val="MDPI42tablebody"/>
              <w:spacing w:line="240" w:lineRule="auto"/>
              <w:jc w:val="left"/>
            </w:pPr>
            <w:r w:rsidRPr="00932AD5">
              <w:rPr>
                <w:rFonts w:ascii="Times New Roman" w:hAnsi="Times New Roman"/>
                <w:sz w:val="24"/>
                <w:szCs w:val="24"/>
              </w:rPr>
              <w:t>Baseline, encoder features and new acceleration feature</w:t>
            </w:r>
          </w:p>
        </w:tc>
        <w:tc>
          <w:tcPr>
            <w:tcW w:w="992" w:type="dxa"/>
            <w:shd w:val="clear" w:color="auto" w:fill="auto"/>
          </w:tcPr>
          <w:p w14:paraId="3E64AB71" w14:textId="2B22D4C5" w:rsidR="005B28E1" w:rsidRPr="00526520" w:rsidRDefault="005B28E1" w:rsidP="005B28E1">
            <w:pPr>
              <w:pStyle w:val="MDPI42tablebody"/>
              <w:spacing w:line="240" w:lineRule="auto"/>
              <w:rPr>
                <w:b/>
                <w:bCs/>
              </w:rPr>
            </w:pPr>
            <w:r w:rsidRPr="00526520">
              <w:rPr>
                <w:rFonts w:ascii="Times New Roman" w:hAnsi="Times New Roman"/>
                <w:b/>
                <w:bCs/>
                <w:sz w:val="24"/>
                <w:szCs w:val="24"/>
              </w:rPr>
              <w:t>85.56</w:t>
            </w:r>
          </w:p>
        </w:tc>
        <w:tc>
          <w:tcPr>
            <w:tcW w:w="1276" w:type="dxa"/>
          </w:tcPr>
          <w:p w14:paraId="3711D8AE" w14:textId="72494788" w:rsidR="005B28E1" w:rsidRPr="00526520" w:rsidRDefault="005B28E1" w:rsidP="005B28E1">
            <w:pPr>
              <w:pStyle w:val="MDPI42tablebody"/>
              <w:spacing w:line="240" w:lineRule="auto"/>
              <w:rPr>
                <w:b/>
                <w:bCs/>
              </w:rPr>
            </w:pPr>
            <w:r w:rsidRPr="00526520">
              <w:rPr>
                <w:rFonts w:ascii="Times New Roman" w:hAnsi="Times New Roman"/>
                <w:b/>
                <w:bCs/>
                <w:sz w:val="24"/>
                <w:szCs w:val="24"/>
              </w:rPr>
              <w:t>81.67</w:t>
            </w:r>
          </w:p>
        </w:tc>
        <w:tc>
          <w:tcPr>
            <w:tcW w:w="1417" w:type="dxa"/>
            <w:shd w:val="clear" w:color="auto" w:fill="auto"/>
          </w:tcPr>
          <w:p w14:paraId="42B261C1" w14:textId="004A0E91" w:rsidR="005B28E1" w:rsidRPr="00526520" w:rsidRDefault="005B28E1" w:rsidP="005B28E1">
            <w:pPr>
              <w:pStyle w:val="MDPI42tablebody"/>
              <w:spacing w:line="240" w:lineRule="auto"/>
              <w:rPr>
                <w:b/>
                <w:bCs/>
              </w:rPr>
            </w:pPr>
            <w:r w:rsidRPr="00526520">
              <w:rPr>
                <w:rFonts w:ascii="Times New Roman" w:hAnsi="Times New Roman"/>
                <w:b/>
                <w:bCs/>
                <w:sz w:val="24"/>
                <w:szCs w:val="24"/>
              </w:rPr>
              <w:t>81.00</w:t>
            </w:r>
          </w:p>
        </w:tc>
        <w:tc>
          <w:tcPr>
            <w:tcW w:w="1134" w:type="dxa"/>
          </w:tcPr>
          <w:p w14:paraId="505CFB16" w14:textId="341D825B" w:rsidR="005B28E1" w:rsidRPr="00526520" w:rsidRDefault="005B28E1" w:rsidP="005B28E1">
            <w:pPr>
              <w:pStyle w:val="MDPI42tablebody"/>
              <w:spacing w:line="240" w:lineRule="auto"/>
              <w:rPr>
                <w:b/>
                <w:bCs/>
              </w:rPr>
            </w:pPr>
            <w:r w:rsidRPr="00526520">
              <w:rPr>
                <w:rFonts w:ascii="Times New Roman" w:hAnsi="Times New Roman"/>
                <w:b/>
                <w:bCs/>
                <w:sz w:val="24"/>
                <w:szCs w:val="24"/>
              </w:rPr>
              <w:t>87.67</w:t>
            </w:r>
          </w:p>
        </w:tc>
      </w:tr>
    </w:tbl>
    <w:p w14:paraId="2A8640A1" w14:textId="77777777" w:rsidR="005B28E1" w:rsidRDefault="005B28E1" w:rsidP="005B28E1">
      <w:pPr>
        <w:pStyle w:val="MDPI21heading1"/>
        <w:rPr>
          <w:b w:val="0"/>
        </w:rPr>
      </w:pPr>
    </w:p>
    <w:p w14:paraId="52148A80" w14:textId="77777777" w:rsidR="005B28E1" w:rsidRDefault="005B28E1" w:rsidP="005B28E1">
      <w:pPr>
        <w:pStyle w:val="MDPI21heading1"/>
        <w:rPr>
          <w:b w:val="0"/>
        </w:rPr>
      </w:pPr>
    </w:p>
    <w:p w14:paraId="6C3A15FE" w14:textId="6B0C4DE0" w:rsidR="00903202" w:rsidRDefault="00903202" w:rsidP="005B28E1">
      <w:pPr>
        <w:pStyle w:val="MDPI21heading1"/>
      </w:pPr>
      <w:r>
        <w:t xml:space="preserve">8. </w:t>
      </w:r>
      <w:r w:rsidRPr="00903202">
        <w:t>Discussion</w:t>
      </w:r>
    </w:p>
    <w:p w14:paraId="3DCDB50A" w14:textId="6771450E" w:rsidR="005B28E1" w:rsidRDefault="005B28E1" w:rsidP="005B28E1">
      <w:pPr>
        <w:pStyle w:val="MDPI31text"/>
      </w:pPr>
      <w:r>
        <w:t xml:space="preserve">As shown in Table 3, the accuracy of the new proposed multi-modal approach is better than the previously suggested single modal approach. Furthermore, adding the extra acceleration feature, the feature set improved the classification accuracy. </w:t>
      </w:r>
    </w:p>
    <w:p w14:paraId="38D66B4F" w14:textId="23E61331" w:rsidR="005B28E1" w:rsidRDefault="005B28E1" w:rsidP="005B28E1">
      <w:pPr>
        <w:pStyle w:val="MDPI31text"/>
      </w:pPr>
      <w:r>
        <w:t xml:space="preserve">The novelty of this research is its multi-modality structure resulting in the examination of ASD through a wider variety of symptoms. In order to reach this purpose, encoders are added to the system, which increases </w:t>
      </w:r>
      <w:r w:rsidR="007A6C97">
        <w:t xml:space="preserve">the </w:t>
      </w:r>
      <w:r>
        <w:t>number of features. Since having a smaller learning space enhances the model functionality, feature reduction algorithms are implemented on each modality separately. After applying two</w:t>
      </w:r>
      <w:r w:rsidR="007A6C97">
        <w:t>-stage feature reduction, including high correlated features elimination and most important features selection, selected features are combined</w:t>
      </w:r>
      <w:r>
        <w:t xml:space="preserve">. Ultimately, the data is classified based on </w:t>
      </w:r>
      <w:r w:rsidR="007A6C97">
        <w:t>the early fusion method, leading</w:t>
      </w:r>
      <w:r>
        <w:t xml:space="preserve"> to the best result.</w:t>
      </w:r>
    </w:p>
    <w:p w14:paraId="054137EA" w14:textId="45CDB793" w:rsidR="00903202" w:rsidRDefault="00903202" w:rsidP="00903202">
      <w:pPr>
        <w:pStyle w:val="MDPI21heading1"/>
      </w:pPr>
      <w:r>
        <w:t>9. Conclusion</w:t>
      </w:r>
    </w:p>
    <w:p w14:paraId="0961A17B" w14:textId="247F3607" w:rsidR="00903202" w:rsidRDefault="00903202" w:rsidP="00903202">
      <w:pPr>
        <w:pStyle w:val="MDPI31text"/>
      </w:pPr>
      <w:r>
        <w:t xml:space="preserve">In this paper, we introduced the intelligent toy car 2.0 </w:t>
      </w:r>
      <w:r w:rsidR="00A36BC4">
        <w:t>by</w:t>
      </w:r>
      <w:r w:rsidR="00D977E0">
        <w:t xml:space="preserve"> </w:t>
      </w:r>
      <w:r>
        <w:t>which multi-modal ASD screening</w:t>
      </w:r>
      <w:r w:rsidR="00D977E0">
        <w:t xml:space="preserve"> is </w:t>
      </w:r>
      <w:r w:rsidR="00A36BC4">
        <w:t>planned</w:t>
      </w:r>
      <w:r>
        <w:t xml:space="preserve">. The new design incorporates shaft encoders to capture the tendency of children with ASD into details and rotating items. Furthermore, we improved the feature selection strategy to increase the system accuracy by multi-modal analyzing ASD symptoms. The advantage of this system over other screening methods is its low cost and limited need for expertise. It can be used at homes, daycares, or clinics for initial screening. </w:t>
      </w:r>
    </w:p>
    <w:p w14:paraId="017C9C77" w14:textId="57234DCA" w:rsidR="00903202" w:rsidRDefault="00903202" w:rsidP="00903202">
      <w:pPr>
        <w:pStyle w:val="MDPI31text"/>
      </w:pPr>
      <w:r>
        <w:t xml:space="preserve">For future work, we have to test the system on a wider population and test it on a variety of cognitive deficits to see if it can differentiate between different cognitive deficits or not. Consequently, at this stage, it can be used as a warning system to alarm the parents and caregivers to perform </w:t>
      </w:r>
      <w:r w:rsidR="007A6C97">
        <w:t xml:space="preserve">a </w:t>
      </w:r>
      <w:r>
        <w:t xml:space="preserve">further evaluation through experts. </w:t>
      </w:r>
    </w:p>
    <w:p w14:paraId="61C19B95" w14:textId="3B57B622" w:rsidR="00903202" w:rsidRDefault="00903202" w:rsidP="00903202">
      <w:pPr>
        <w:pStyle w:val="MDPI31text"/>
      </w:pPr>
      <w:r>
        <w:t>Finally, the intelligent toy car can be used beside</w:t>
      </w:r>
      <w:r w:rsidR="007A6C97">
        <w:t>s</w:t>
      </w:r>
      <w:r>
        <w:t xml:space="preserve"> other screening devices to increase the accuracy by considering other modalities of children with ASD.  We expect that having more modalities observed can help to better screening.</w:t>
      </w:r>
    </w:p>
    <w:p w14:paraId="04A89B3D" w14:textId="3040E3CE" w:rsidR="00903202" w:rsidRDefault="00903202" w:rsidP="00903202">
      <w:pPr>
        <w:pStyle w:val="MDPI31text"/>
      </w:pPr>
    </w:p>
    <w:p w14:paraId="44701B98" w14:textId="1FBD904A" w:rsidR="00903202" w:rsidRDefault="00903202" w:rsidP="00903202">
      <w:pPr>
        <w:pStyle w:val="MDPI31text"/>
      </w:pPr>
    </w:p>
    <w:p w14:paraId="06F3526E" w14:textId="0F7B1971" w:rsidR="00903202" w:rsidRDefault="00903202" w:rsidP="00903202">
      <w:pPr>
        <w:pStyle w:val="MDPI31text"/>
        <w:ind w:left="0" w:firstLine="0"/>
      </w:pPr>
    </w:p>
    <w:p w14:paraId="008BAD6A" w14:textId="0C217C54" w:rsidR="00FD20E8" w:rsidRDefault="00FD20E8" w:rsidP="00903202">
      <w:pPr>
        <w:pStyle w:val="MDPI31text"/>
        <w:ind w:left="0" w:firstLine="0"/>
      </w:pPr>
    </w:p>
    <w:p w14:paraId="7BAB4774" w14:textId="59FFB980" w:rsidR="00FD20E8" w:rsidRDefault="00FD20E8" w:rsidP="00903202">
      <w:pPr>
        <w:pStyle w:val="MDPI31text"/>
        <w:ind w:left="0" w:firstLine="0"/>
      </w:pPr>
    </w:p>
    <w:p w14:paraId="427C4E0C" w14:textId="63A73586" w:rsidR="00FD20E8" w:rsidRDefault="00FD20E8" w:rsidP="00903202">
      <w:pPr>
        <w:pStyle w:val="MDPI31text"/>
        <w:ind w:left="0" w:firstLine="0"/>
      </w:pPr>
    </w:p>
    <w:p w14:paraId="20BD2FD2" w14:textId="5865F968" w:rsidR="00FD20E8" w:rsidRDefault="00FD20E8" w:rsidP="00903202">
      <w:pPr>
        <w:pStyle w:val="MDPI31text"/>
        <w:ind w:left="0" w:firstLine="0"/>
      </w:pPr>
    </w:p>
    <w:p w14:paraId="5B1DE0B9" w14:textId="7B58B8F2" w:rsidR="00FD20E8" w:rsidRDefault="00FD20E8" w:rsidP="00903202">
      <w:pPr>
        <w:pStyle w:val="MDPI31text"/>
        <w:ind w:left="0" w:firstLine="0"/>
      </w:pPr>
    </w:p>
    <w:p w14:paraId="15BC19DF" w14:textId="0DF3B796" w:rsidR="00FD20E8" w:rsidRDefault="00FD20E8" w:rsidP="00903202">
      <w:pPr>
        <w:pStyle w:val="MDPI31text"/>
        <w:ind w:left="0" w:firstLine="0"/>
      </w:pPr>
    </w:p>
    <w:p w14:paraId="59D69EED" w14:textId="61FB645B" w:rsidR="00FD20E8" w:rsidRDefault="00FD20E8" w:rsidP="00903202">
      <w:pPr>
        <w:pStyle w:val="MDPI31text"/>
        <w:ind w:left="0" w:firstLine="0"/>
      </w:pPr>
    </w:p>
    <w:p w14:paraId="0445EEF3" w14:textId="20759158" w:rsidR="00FD20E8" w:rsidRDefault="00FD20E8" w:rsidP="00903202">
      <w:pPr>
        <w:pStyle w:val="MDPI31text"/>
        <w:ind w:left="0" w:firstLine="0"/>
      </w:pPr>
    </w:p>
    <w:p w14:paraId="5955A114" w14:textId="77777777" w:rsidR="00FD20E8" w:rsidRDefault="00FD20E8" w:rsidP="00903202">
      <w:pPr>
        <w:pStyle w:val="MDPI31text"/>
        <w:ind w:left="0" w:firstLine="0"/>
      </w:pPr>
    </w:p>
    <w:p w14:paraId="49184EA8" w14:textId="77777777" w:rsidR="00903202" w:rsidRPr="00FA04F1" w:rsidRDefault="00903202" w:rsidP="00903202">
      <w:pPr>
        <w:pStyle w:val="MDPI21heading1"/>
        <w:ind w:left="0"/>
      </w:pPr>
      <w:r w:rsidRPr="00FA04F1">
        <w:lastRenderedPageBreak/>
        <w:t>References</w:t>
      </w:r>
    </w:p>
    <w:p w14:paraId="55646A34" w14:textId="77777777" w:rsidR="00903202" w:rsidRDefault="00903202" w:rsidP="00903202">
      <w:pPr>
        <w:pStyle w:val="MDPI31text"/>
        <w:ind w:left="0" w:firstLine="0"/>
      </w:pPr>
    </w:p>
    <w:p w14:paraId="74F6EEC6" w14:textId="77777777" w:rsidR="00FD20E8" w:rsidRPr="00FD20E8" w:rsidRDefault="00903202" w:rsidP="00FD20E8">
      <w:pPr>
        <w:pStyle w:val="EndNoteBibliography"/>
      </w:pPr>
      <w:r>
        <w:fldChar w:fldCharType="begin"/>
      </w:r>
      <w:r>
        <w:instrText xml:space="preserve"> ADDIN EN.REFLIST </w:instrText>
      </w:r>
      <w:r>
        <w:fldChar w:fldCharType="separate"/>
      </w:r>
      <w:r w:rsidR="00FD20E8" w:rsidRPr="00FD20E8">
        <w:t>1.</w:t>
      </w:r>
      <w:r w:rsidR="00FD20E8" w:rsidRPr="00FD20E8">
        <w:tab/>
        <w:t>American Psychiatric A. Diagnostic and Statistical Manual of Mental Disorders. Fifth Edition ed: American Psychiatric Association; 2013 2013/05/22/.</w:t>
      </w:r>
    </w:p>
    <w:p w14:paraId="5885FE06" w14:textId="77777777" w:rsidR="00FD20E8" w:rsidRPr="00FD20E8" w:rsidRDefault="00FD20E8" w:rsidP="00FD20E8">
      <w:pPr>
        <w:pStyle w:val="EndNoteBibliography"/>
      </w:pPr>
      <w:r w:rsidRPr="00FD20E8">
        <w:t>2.</w:t>
      </w:r>
      <w:r w:rsidRPr="00FD20E8">
        <w:tab/>
        <w:t>Prevalence of autism spectrum disorder among children aged 8 years - autism and developmental disabilities monitoring network, 11 sites, United States, 2010. MMWR Surveill Summ. 2014;63(2):1-21.</w:t>
      </w:r>
    </w:p>
    <w:p w14:paraId="6B68E6EA" w14:textId="77777777" w:rsidR="00FD20E8" w:rsidRPr="00FD20E8" w:rsidRDefault="00FD20E8" w:rsidP="00FD20E8">
      <w:pPr>
        <w:pStyle w:val="EndNoteBibliography"/>
      </w:pPr>
      <w:r w:rsidRPr="00FD20E8">
        <w:t>3.</w:t>
      </w:r>
      <w:r w:rsidRPr="00FD20E8">
        <w:tab/>
        <w:t>Thabtah F, Peebles D. Early Autism Screening: A Comprehensive Review. Int J Environ Res Public Health. 2019;16(18).</w:t>
      </w:r>
    </w:p>
    <w:p w14:paraId="23E6F3C3" w14:textId="77777777" w:rsidR="00FD20E8" w:rsidRPr="00FD20E8" w:rsidRDefault="00FD20E8" w:rsidP="00FD20E8">
      <w:pPr>
        <w:pStyle w:val="EndNoteBibliography"/>
      </w:pPr>
      <w:r w:rsidRPr="00FD20E8">
        <w:t>4.</w:t>
      </w:r>
      <w:r w:rsidRPr="00FD20E8">
        <w:tab/>
        <w:t>Brooks BA, Haynes K, Smith J, McFadden T, Robins DL. Implementation of Web-Based Autism Screening in an Urban Clinic. Clinical Pediatrics. 2015;55(10):927-34.</w:t>
      </w:r>
    </w:p>
    <w:p w14:paraId="41373982" w14:textId="77777777" w:rsidR="00FD20E8" w:rsidRPr="00FD20E8" w:rsidRDefault="00FD20E8" w:rsidP="00FD20E8">
      <w:pPr>
        <w:pStyle w:val="EndNoteBibliography"/>
      </w:pPr>
      <w:r w:rsidRPr="00FD20E8">
        <w:t>5.</w:t>
      </w:r>
      <w:r w:rsidRPr="00FD20E8">
        <w:tab/>
        <w:t>Shokoohi-Yekta M, Mahmoudi M, Bonab BG, Bagherzadeh AA, Moradi H, Pouretemad HR, et al. Developing Autism Screening Expert System (ASES). Global Journal on Technology. 2013;4(2).</w:t>
      </w:r>
    </w:p>
    <w:p w14:paraId="3FE3421F" w14:textId="77777777" w:rsidR="00FD20E8" w:rsidRPr="00FD20E8" w:rsidRDefault="00FD20E8" w:rsidP="00FD20E8">
      <w:pPr>
        <w:pStyle w:val="EndNoteBibliography"/>
      </w:pPr>
      <w:r w:rsidRPr="00FD20E8">
        <w:t>6.</w:t>
      </w:r>
      <w:r w:rsidRPr="00FD20E8">
        <w:tab/>
        <w:t>Crane L, Chester JW, Goddard L, Henry LA, Hill E. Experiences of autism diagnosis: A survey of over 1000 parents in the United Kingdom. Autism. 2015;20(2):153-62.</w:t>
      </w:r>
    </w:p>
    <w:p w14:paraId="4856D6AF" w14:textId="77777777" w:rsidR="00FD20E8" w:rsidRPr="00FD20E8" w:rsidRDefault="00FD20E8" w:rsidP="00FD20E8">
      <w:pPr>
        <w:pStyle w:val="EndNoteBibliography"/>
      </w:pPr>
      <w:r w:rsidRPr="00FD20E8">
        <w:t>7.</w:t>
      </w:r>
      <w:r w:rsidRPr="00FD20E8">
        <w:tab/>
        <w:t>Hewitson L. Scientific challenges in developing biological markers for autism. OA Autism. 2013;1(1):7.</w:t>
      </w:r>
    </w:p>
    <w:p w14:paraId="51568215" w14:textId="77777777" w:rsidR="00FD20E8" w:rsidRPr="00FD20E8" w:rsidRDefault="00FD20E8" w:rsidP="00FD20E8">
      <w:pPr>
        <w:pStyle w:val="EndNoteBibliography"/>
      </w:pPr>
      <w:r w:rsidRPr="00FD20E8">
        <w:t>8.</w:t>
      </w:r>
      <w:r w:rsidRPr="00FD20E8">
        <w:tab/>
        <w:t>Eslami T, Saeed F, editors. Auto-ASD-network: a technique based on deep learning and support vector machines for diagnosing autism spectrum disorder using fMRI data. Proceedings of the 10th ACM International Conference on Bioinformatics, Computational Biology and Health Informatics; 2019.</w:t>
      </w:r>
    </w:p>
    <w:p w14:paraId="0F995222" w14:textId="77777777" w:rsidR="00FD20E8" w:rsidRPr="00FD20E8" w:rsidRDefault="00FD20E8" w:rsidP="00FD20E8">
      <w:pPr>
        <w:pStyle w:val="EndNoteBibliography"/>
      </w:pPr>
      <w:r w:rsidRPr="00FD20E8">
        <w:t>9.</w:t>
      </w:r>
      <w:r w:rsidRPr="00FD20E8">
        <w:tab/>
        <w:t>Bosl WJ, Tager-Flusberg H, Nelson CA. EEG Analytics for Early Detection of Autism Spectrum Disorder: A data-driven approach. Scientific Reports. 2018;8(1):6828.</w:t>
      </w:r>
    </w:p>
    <w:p w14:paraId="344ED093" w14:textId="77777777" w:rsidR="00FD20E8" w:rsidRPr="00FD20E8" w:rsidRDefault="00FD20E8" w:rsidP="00FD20E8">
      <w:pPr>
        <w:pStyle w:val="EndNoteBibliography"/>
      </w:pPr>
      <w:r w:rsidRPr="00FD20E8">
        <w:t>10.</w:t>
      </w:r>
      <w:r w:rsidRPr="00FD20E8">
        <w:tab/>
        <w:t>Mohammadian Rad N, Kia SM, Zarbo C, van Laarhoven T, Jurman G, Venuti P, et al. Deep learning for automatic stereotypical motor movement detection using wearable sensors in autism spectrum disorders. Signal Processing. 2018;144:180-91.</w:t>
      </w:r>
    </w:p>
    <w:p w14:paraId="59153212" w14:textId="77777777" w:rsidR="00FD20E8" w:rsidRPr="00FD20E8" w:rsidRDefault="00FD20E8" w:rsidP="00FD20E8">
      <w:pPr>
        <w:pStyle w:val="EndNoteBibliography"/>
      </w:pPr>
      <w:r w:rsidRPr="00FD20E8">
        <w:t>11.</w:t>
      </w:r>
      <w:r w:rsidRPr="00FD20E8">
        <w:tab/>
        <w:t>Nag A, Haber N, Voss C, Tamura S, Daniels J, Ma J, et al. Toward Continuous Social Phenotyping: Analyzing Gaze Patterns in an Emotion Recognition Task for Children With Autism Through Wearable Smart Glasses. J Med Internet Res. 2020;22(4):e13810.</w:t>
      </w:r>
    </w:p>
    <w:p w14:paraId="3D470A91" w14:textId="77777777" w:rsidR="00FD20E8" w:rsidRPr="00FD20E8" w:rsidRDefault="00FD20E8" w:rsidP="00FD20E8">
      <w:pPr>
        <w:pStyle w:val="EndNoteBibliography"/>
      </w:pPr>
      <w:r w:rsidRPr="00FD20E8">
        <w:t>12.</w:t>
      </w:r>
      <w:r w:rsidRPr="00FD20E8">
        <w:tab/>
        <w:t>Moghadas M, Moradi H, editors. Analyzing Human-Robot Interaction Using Machine Vision for Autism screening. 2018 6th RSI International Conference on Robotics and Mechatronics (IcRoM); 2018 23-25 Oct. 2018.</w:t>
      </w:r>
    </w:p>
    <w:p w14:paraId="6A711A20" w14:textId="77777777" w:rsidR="00FD20E8" w:rsidRPr="00FD20E8" w:rsidRDefault="00FD20E8" w:rsidP="00FD20E8">
      <w:pPr>
        <w:pStyle w:val="EndNoteBibliography"/>
      </w:pPr>
      <w:r w:rsidRPr="00FD20E8">
        <w:t>13.</w:t>
      </w:r>
      <w:r w:rsidRPr="00FD20E8">
        <w:tab/>
        <w:t>Moradi H, Amiri SE, Ghanavi R, Aarabi BN, Pouretemad H-R, editors. Autism screening using an intelligent toy car. International Conference on Ubiquitous Computing and Ambient Intelligence; 2017: Springer.</w:t>
      </w:r>
    </w:p>
    <w:p w14:paraId="1B2B3152" w14:textId="77777777" w:rsidR="00FD20E8" w:rsidRPr="00FD20E8" w:rsidRDefault="00FD20E8" w:rsidP="00FD20E8">
      <w:pPr>
        <w:pStyle w:val="EndNoteBibliography"/>
      </w:pPr>
      <w:r w:rsidRPr="00FD20E8">
        <w:t>14.</w:t>
      </w:r>
      <w:r w:rsidRPr="00FD20E8">
        <w:tab/>
        <w:t>Rakić M, Cabezas M, Kushibar K, Oliver A, Lladó X. Improving the detection of autism spectrum disorder by combining structural and functional MRI information. NeuroImage: Clinical. 2020;25:102181.</w:t>
      </w:r>
    </w:p>
    <w:p w14:paraId="5C16B43B" w14:textId="77777777" w:rsidR="00FD20E8" w:rsidRPr="00FD20E8" w:rsidRDefault="00FD20E8" w:rsidP="00FD20E8">
      <w:pPr>
        <w:pStyle w:val="EndNoteBibliography"/>
      </w:pPr>
      <w:r w:rsidRPr="00FD20E8">
        <w:t>15.</w:t>
      </w:r>
      <w:r w:rsidRPr="00FD20E8">
        <w:tab/>
        <w:t>Kang J, Han X, Song J, Niu Z, Li X. The identification of children with autism spectrum disorder by SVM approach on EEG and eye-tracking data. Computers in Biology and Medicine. 2020;120:103722.</w:t>
      </w:r>
    </w:p>
    <w:p w14:paraId="0BA1BA4E" w14:textId="77777777" w:rsidR="00FD20E8" w:rsidRPr="00FD20E8" w:rsidRDefault="00FD20E8" w:rsidP="00FD20E8">
      <w:pPr>
        <w:pStyle w:val="EndNoteBibliography"/>
      </w:pPr>
      <w:r w:rsidRPr="00FD20E8">
        <w:t>16.</w:t>
      </w:r>
      <w:r w:rsidRPr="00FD20E8">
        <w:tab/>
        <w:t>Baron-Cohen S. Autism and Asperger syndrome. New York, NY, US: Oxford University Press; 2008. xii, 157-xii, p.</w:t>
      </w:r>
    </w:p>
    <w:p w14:paraId="3A3CA421" w14:textId="77777777" w:rsidR="00FD20E8" w:rsidRPr="00FD20E8" w:rsidRDefault="00FD20E8" w:rsidP="00FD20E8">
      <w:pPr>
        <w:pStyle w:val="EndNoteBibliography"/>
      </w:pPr>
      <w:r w:rsidRPr="00FD20E8">
        <w:t>17.</w:t>
      </w:r>
      <w:r w:rsidRPr="00FD20E8">
        <w:tab/>
        <w:t>Oberleitner R, Abowd G, Suri JS. Behavior Imaging®’s Assessment Technology: A Mobile Infrastructure to Transform Autism Diagnosis and Treatment. In: Casanova MF, El-Baz AS, Suri JS, editors. Imaging the Brain in Autism. New York, NY: Springer New York; 2013. p. 371-80.</w:t>
      </w:r>
    </w:p>
    <w:p w14:paraId="4DD90BF9" w14:textId="77777777" w:rsidR="00FD20E8" w:rsidRPr="00FD20E8" w:rsidRDefault="00FD20E8" w:rsidP="00FD20E8">
      <w:pPr>
        <w:pStyle w:val="EndNoteBibliography"/>
      </w:pPr>
      <w:r w:rsidRPr="00FD20E8">
        <w:t>18.</w:t>
      </w:r>
      <w:r w:rsidRPr="00FD20E8">
        <w:tab/>
        <w:t>Taban R, Parsa A, Moradi H, editors. Tip-Toe Walking Detection Using CPG Parameters from Skeleton Data Gathered by Kinect2017; Cham: Springer International Publishing.</w:t>
      </w:r>
    </w:p>
    <w:p w14:paraId="5779B87A" w14:textId="77777777" w:rsidR="00FD20E8" w:rsidRPr="00FD20E8" w:rsidRDefault="00FD20E8" w:rsidP="00FD20E8">
      <w:pPr>
        <w:pStyle w:val="EndNoteBibliography"/>
      </w:pPr>
      <w:r w:rsidRPr="00FD20E8">
        <w:t>19.</w:t>
      </w:r>
      <w:r w:rsidRPr="00FD20E8">
        <w:tab/>
        <w:t>Sapiro G, Hashemi J, Dawson G. Computer vision and behavioral phenotyping: an autism case study. Current Opinion in Biomedical Engineering. 2019;9:14-20.</w:t>
      </w:r>
    </w:p>
    <w:p w14:paraId="6BFF58B7" w14:textId="77777777" w:rsidR="00FD20E8" w:rsidRPr="00FD20E8" w:rsidRDefault="00FD20E8" w:rsidP="00FD20E8">
      <w:pPr>
        <w:pStyle w:val="EndNoteBibliography"/>
      </w:pPr>
      <w:r w:rsidRPr="00FD20E8">
        <w:lastRenderedPageBreak/>
        <w:t>20.</w:t>
      </w:r>
      <w:r w:rsidRPr="00FD20E8">
        <w:tab/>
        <w:t>Campbell K, Carpenter KL, Hashemi J, Espinosa S, Marsan S, Borg JS, et al. Computer vision analysis captures atypical attention in toddlers with autism. Autism. 2019;23(3):619-28.</w:t>
      </w:r>
    </w:p>
    <w:p w14:paraId="00672F93" w14:textId="77777777" w:rsidR="00FD20E8" w:rsidRPr="00FD20E8" w:rsidRDefault="00FD20E8" w:rsidP="00FD20E8">
      <w:pPr>
        <w:pStyle w:val="EndNoteBibliography"/>
      </w:pPr>
      <w:r w:rsidRPr="00FD20E8">
        <w:t>21.</w:t>
      </w:r>
      <w:r w:rsidRPr="00FD20E8">
        <w:tab/>
        <w:t>Lanini M, Bondioli M, Narzisi A, Pelagatti S, Chessa S, editors. Sensorized Toys to Identify the Early ‘Red Flags’ of Autistic Spectrum Disorders in Preschoolers2019; Cham: Springer International Publishing.</w:t>
      </w:r>
    </w:p>
    <w:p w14:paraId="632B00D5" w14:textId="77777777" w:rsidR="00FD20E8" w:rsidRPr="00FD20E8" w:rsidRDefault="00FD20E8" w:rsidP="00FD20E8">
      <w:pPr>
        <w:pStyle w:val="EndNoteBibliography"/>
      </w:pPr>
      <w:r w:rsidRPr="00FD20E8">
        <w:t>22.</w:t>
      </w:r>
      <w:r w:rsidRPr="00FD20E8">
        <w:tab/>
        <w:t>Harrop C, Green J, Hudry K. Play complexity and toy engagement in preschoolers with autism spectrum disorder: Do girls and boys differ? Autism. 2017;21(1):37-50.</w:t>
      </w:r>
    </w:p>
    <w:p w14:paraId="3FF451FE" w14:textId="77777777" w:rsidR="00FD20E8" w:rsidRPr="00FD20E8" w:rsidRDefault="00FD20E8" w:rsidP="00FD20E8">
      <w:pPr>
        <w:pStyle w:val="EndNoteBibliography"/>
      </w:pPr>
      <w:r w:rsidRPr="00FD20E8">
        <w:t>23.</w:t>
      </w:r>
      <w:r w:rsidRPr="00FD20E8">
        <w:tab/>
        <w:t>Virtanen P, Gommers R, Oliphant TE, Haberland M, Reddy T, Cournapeau D, et al. SciPy 1.0: fundamental algorithms for scientific computing in Python. Nature Methods. 2020;17(3):261-72.</w:t>
      </w:r>
    </w:p>
    <w:p w14:paraId="56A2C6B4" w14:textId="77777777" w:rsidR="00FD20E8" w:rsidRPr="00FD20E8" w:rsidRDefault="00FD20E8" w:rsidP="00FD20E8">
      <w:pPr>
        <w:pStyle w:val="EndNoteBibliography"/>
      </w:pPr>
      <w:r w:rsidRPr="00FD20E8">
        <w:t>24.</w:t>
      </w:r>
      <w:r w:rsidRPr="00FD20E8">
        <w:tab/>
        <w:t>Pedregosa F, Varoquaux G, Gramfort A, Michel V, Thirion B, Grisel O, et al. Scikit-learn: Machine learning in Python. the Journal of machine Learning research. 2011;12:2825-30.</w:t>
      </w:r>
    </w:p>
    <w:p w14:paraId="79B6B4D0" w14:textId="109C48D5" w:rsidR="00A86E9F" w:rsidRDefault="00903202" w:rsidP="00FD20E8">
      <w:pPr>
        <w:pStyle w:val="EndNoteBibliography"/>
      </w:pPr>
      <w:r>
        <w:fldChar w:fldCharType="end"/>
      </w:r>
      <w:r w:rsidR="000D4560">
        <w:fldChar w:fldCharType="begin"/>
      </w:r>
      <w:r w:rsidR="000D4560">
        <w:instrText xml:space="preserve"> ADDIN </w:instrText>
      </w:r>
      <w:r w:rsidR="000D4560">
        <w:fldChar w:fldCharType="end"/>
      </w:r>
    </w:p>
    <w:sectPr w:rsidR="00A86E9F" w:rsidSect="00AF0644">
      <w:headerReference w:type="even" r:id="rId11"/>
      <w:headerReference w:type="default" r:id="rId12"/>
      <w:headerReference w:type="first" r:id="rId13"/>
      <w:footerReference w:type="first" r:id="rId1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C175A" w14:textId="77777777" w:rsidR="009531FF" w:rsidRDefault="009531FF">
      <w:pPr>
        <w:spacing w:line="240" w:lineRule="auto"/>
      </w:pPr>
      <w:r>
        <w:separator/>
      </w:r>
    </w:p>
  </w:endnote>
  <w:endnote w:type="continuationSeparator" w:id="0">
    <w:p w14:paraId="64A7EF08" w14:textId="77777777" w:rsidR="009531FF" w:rsidRDefault="009531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altName w:val="Leelawadee UI"/>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1390" w14:textId="77777777" w:rsidR="00281E5B" w:rsidRDefault="00281E5B" w:rsidP="004F0E02">
    <w:pPr>
      <w:pStyle w:val="MDPIfooterfirstpage"/>
      <w:pBdr>
        <w:top w:val="single" w:sz="4" w:space="0" w:color="000000"/>
      </w:pBdr>
      <w:adjustRightInd w:val="0"/>
      <w:snapToGrid w:val="0"/>
      <w:spacing w:before="480" w:line="100" w:lineRule="exact"/>
      <w:rPr>
        <w:i/>
        <w:iCs/>
        <w:szCs w:val="16"/>
      </w:rPr>
    </w:pPr>
  </w:p>
  <w:p w14:paraId="72BB57C5" w14:textId="77777777" w:rsidR="00C45F1E" w:rsidRPr="008B308E" w:rsidRDefault="00C45F1E" w:rsidP="00BA570C">
    <w:pPr>
      <w:pStyle w:val="MDPIfooterfirstpage"/>
      <w:tabs>
        <w:tab w:val="clear" w:pos="8845"/>
        <w:tab w:val="right" w:pos="10466"/>
      </w:tabs>
      <w:spacing w:line="240" w:lineRule="auto"/>
      <w:jc w:val="both"/>
      <w:rPr>
        <w:lang w:val="fr-CH"/>
      </w:rPr>
    </w:pPr>
    <w:r w:rsidRPr="00C30F79">
      <w:rPr>
        <w:i/>
        <w:iCs/>
        <w:szCs w:val="16"/>
      </w:rPr>
      <w:t>Sustainability</w:t>
    </w:r>
    <w:r w:rsidRPr="00C30F79">
      <w:rPr>
        <w:szCs w:val="16"/>
      </w:rPr>
      <w:t xml:space="preserve"> </w:t>
    </w:r>
    <w:r w:rsidR="003337EA" w:rsidRPr="003337EA">
      <w:rPr>
        <w:b/>
        <w:bCs/>
        <w:iCs/>
        <w:szCs w:val="16"/>
      </w:rPr>
      <w:t>2021</w:t>
    </w:r>
    <w:r w:rsidR="00632077" w:rsidRPr="00632077">
      <w:rPr>
        <w:bCs/>
        <w:iCs/>
        <w:szCs w:val="16"/>
      </w:rPr>
      <w:t xml:space="preserve">, </w:t>
    </w:r>
    <w:r w:rsidR="003337EA" w:rsidRPr="003337EA">
      <w:rPr>
        <w:bCs/>
        <w:i/>
        <w:iCs/>
        <w:szCs w:val="16"/>
      </w:rPr>
      <w:t>13</w:t>
    </w:r>
    <w:r w:rsidR="00632077" w:rsidRPr="00632077">
      <w:rPr>
        <w:bCs/>
        <w:iCs/>
        <w:szCs w:val="16"/>
      </w:rPr>
      <w:t xml:space="preserve">, </w:t>
    </w:r>
    <w:r w:rsidR="00A36565">
      <w:rPr>
        <w:bCs/>
        <w:iCs/>
        <w:szCs w:val="16"/>
      </w:rPr>
      <w:t>x</w:t>
    </w:r>
    <w:r w:rsidR="00281E5B">
      <w:rPr>
        <w:bCs/>
        <w:iCs/>
        <w:szCs w:val="16"/>
      </w:rPr>
      <w:t>. https://doi.org/10.3390/xxxxx</w:t>
    </w:r>
    <w:r w:rsidR="00BA570C" w:rsidRPr="008B308E">
      <w:rPr>
        <w:lang w:val="fr-CH"/>
      </w:rPr>
      <w:tab/>
    </w:r>
    <w:r w:rsidRPr="008B308E">
      <w:rPr>
        <w:lang w:val="fr-CH"/>
      </w:rPr>
      <w:t>www.mdpi.com/journal/</w:t>
    </w:r>
    <w:r w:rsidRPr="003915ED">
      <w:t>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89E01" w14:textId="77777777" w:rsidR="009531FF" w:rsidRDefault="009531FF">
      <w:pPr>
        <w:spacing w:line="240" w:lineRule="auto"/>
      </w:pPr>
      <w:r>
        <w:separator/>
      </w:r>
    </w:p>
  </w:footnote>
  <w:footnote w:type="continuationSeparator" w:id="0">
    <w:p w14:paraId="68A696D9" w14:textId="77777777" w:rsidR="009531FF" w:rsidRDefault="009531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E630" w14:textId="77777777" w:rsidR="00C45F1E" w:rsidRDefault="00C45F1E" w:rsidP="00C45F1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6ABE" w14:textId="77777777" w:rsidR="00281E5B" w:rsidRDefault="00C45F1E" w:rsidP="00BA570C">
    <w:pPr>
      <w:tabs>
        <w:tab w:val="right" w:pos="10466"/>
      </w:tabs>
      <w:adjustRightInd w:val="0"/>
      <w:snapToGrid w:val="0"/>
      <w:spacing w:line="240" w:lineRule="auto"/>
      <w:rPr>
        <w:sz w:val="16"/>
      </w:rPr>
    </w:pPr>
    <w:r>
      <w:rPr>
        <w:i/>
        <w:sz w:val="16"/>
      </w:rPr>
      <w:t xml:space="preserve">Sustainability </w:t>
    </w:r>
    <w:r w:rsidR="005028E5" w:rsidRPr="005028E5">
      <w:rPr>
        <w:b/>
        <w:sz w:val="16"/>
      </w:rPr>
      <w:t>2021</w:t>
    </w:r>
    <w:r w:rsidR="00632077" w:rsidRPr="00632077">
      <w:rPr>
        <w:sz w:val="16"/>
      </w:rPr>
      <w:t xml:space="preserve">, </w:t>
    </w:r>
    <w:r w:rsidR="005028E5" w:rsidRPr="005028E5">
      <w:rPr>
        <w:i/>
        <w:sz w:val="16"/>
      </w:rPr>
      <w:t>13</w:t>
    </w:r>
    <w:r w:rsidR="00A36565">
      <w:rPr>
        <w:sz w:val="16"/>
      </w:rPr>
      <w:t>, x FOR PEER REVIEW</w:t>
    </w:r>
    <w:r w:rsidR="00BA570C">
      <w:rPr>
        <w:sz w:val="16"/>
      </w:rPr>
      <w:tab/>
    </w:r>
    <w:r w:rsidR="00A36565">
      <w:rPr>
        <w:sz w:val="16"/>
      </w:rPr>
      <w:fldChar w:fldCharType="begin"/>
    </w:r>
    <w:r w:rsidR="00A36565">
      <w:rPr>
        <w:sz w:val="16"/>
      </w:rPr>
      <w:instrText xml:space="preserve"> PAGE   \* MERGEFORMAT </w:instrText>
    </w:r>
    <w:r w:rsidR="00A36565">
      <w:rPr>
        <w:sz w:val="16"/>
      </w:rPr>
      <w:fldChar w:fldCharType="separate"/>
    </w:r>
    <w:r w:rsidR="00C9601A">
      <w:rPr>
        <w:sz w:val="16"/>
      </w:rPr>
      <w:t>5</w:t>
    </w:r>
    <w:r w:rsidR="00A36565">
      <w:rPr>
        <w:sz w:val="16"/>
      </w:rPr>
      <w:fldChar w:fldCharType="end"/>
    </w:r>
    <w:r w:rsidR="00A36565">
      <w:rPr>
        <w:sz w:val="16"/>
      </w:rPr>
      <w:t xml:space="preserve"> of </w:t>
    </w:r>
    <w:r w:rsidR="00A36565">
      <w:rPr>
        <w:sz w:val="16"/>
      </w:rPr>
      <w:fldChar w:fldCharType="begin"/>
    </w:r>
    <w:r w:rsidR="00A36565">
      <w:rPr>
        <w:sz w:val="16"/>
      </w:rPr>
      <w:instrText xml:space="preserve"> NUMPAGES   \* MERGEFORMAT </w:instrText>
    </w:r>
    <w:r w:rsidR="00A36565">
      <w:rPr>
        <w:sz w:val="16"/>
      </w:rPr>
      <w:fldChar w:fldCharType="separate"/>
    </w:r>
    <w:r w:rsidR="00C9601A">
      <w:rPr>
        <w:sz w:val="16"/>
      </w:rPr>
      <w:t>5</w:t>
    </w:r>
    <w:r w:rsidR="00A36565">
      <w:rPr>
        <w:sz w:val="16"/>
      </w:rPr>
      <w:fldChar w:fldCharType="end"/>
    </w:r>
  </w:p>
  <w:p w14:paraId="0F31BCF7" w14:textId="77777777" w:rsidR="00C45F1E" w:rsidRPr="0050778E" w:rsidRDefault="00C45F1E" w:rsidP="004F0E0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81E5B" w:rsidRPr="00BA570C" w14:paraId="53D3ED35" w14:textId="77777777" w:rsidTr="00BA570C">
      <w:trPr>
        <w:trHeight w:val="686"/>
      </w:trPr>
      <w:tc>
        <w:tcPr>
          <w:tcW w:w="3679" w:type="dxa"/>
          <w:shd w:val="clear" w:color="auto" w:fill="auto"/>
          <w:vAlign w:val="center"/>
        </w:tcPr>
        <w:p w14:paraId="370AECFE" w14:textId="77777777" w:rsidR="00281E5B" w:rsidRPr="00401235" w:rsidRDefault="00502EEE" w:rsidP="00BA570C">
          <w:pPr>
            <w:pStyle w:val="Header"/>
            <w:pBdr>
              <w:bottom w:val="none" w:sz="0" w:space="0" w:color="auto"/>
            </w:pBdr>
            <w:jc w:val="left"/>
            <w:rPr>
              <w:rFonts w:eastAsia="DengXian"/>
              <w:b/>
              <w:bCs/>
            </w:rPr>
          </w:pPr>
          <w:r w:rsidRPr="00401235">
            <w:rPr>
              <w:rFonts w:eastAsia="DengXian"/>
              <w:b/>
              <w:bCs/>
              <w:noProof/>
            </w:rPr>
            <w:drawing>
              <wp:inline distT="0" distB="0" distL="0" distR="0" wp14:anchorId="64F33454" wp14:editId="612B6057">
                <wp:extent cx="1683385" cy="429260"/>
                <wp:effectExtent l="0" t="0" r="0" b="0"/>
                <wp:docPr id="4" name="Picture 5" descr="C:\Users\home\AppData\Local\Temp\HZ$D.082.3379\sustainabil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79\sustainabil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29260"/>
                        </a:xfrm>
                        <a:prstGeom prst="rect">
                          <a:avLst/>
                        </a:prstGeom>
                        <a:noFill/>
                        <a:ln>
                          <a:noFill/>
                        </a:ln>
                      </pic:spPr>
                    </pic:pic>
                  </a:graphicData>
                </a:graphic>
              </wp:inline>
            </w:drawing>
          </w:r>
        </w:p>
      </w:tc>
      <w:tc>
        <w:tcPr>
          <w:tcW w:w="4535" w:type="dxa"/>
          <w:shd w:val="clear" w:color="auto" w:fill="auto"/>
          <w:vAlign w:val="center"/>
        </w:tcPr>
        <w:p w14:paraId="39328A51" w14:textId="77777777" w:rsidR="00281E5B" w:rsidRPr="00401235" w:rsidRDefault="00281E5B" w:rsidP="00BA570C">
          <w:pPr>
            <w:pStyle w:val="Header"/>
            <w:pBdr>
              <w:bottom w:val="none" w:sz="0" w:space="0" w:color="auto"/>
            </w:pBdr>
            <w:rPr>
              <w:rFonts w:eastAsia="DengXian"/>
              <w:b/>
              <w:bCs/>
            </w:rPr>
          </w:pPr>
        </w:p>
      </w:tc>
      <w:tc>
        <w:tcPr>
          <w:tcW w:w="2273" w:type="dxa"/>
          <w:shd w:val="clear" w:color="auto" w:fill="auto"/>
          <w:vAlign w:val="center"/>
        </w:tcPr>
        <w:p w14:paraId="62F1082F" w14:textId="77777777" w:rsidR="00281E5B" w:rsidRPr="00401235" w:rsidRDefault="00502EEE" w:rsidP="00BA570C">
          <w:pPr>
            <w:pStyle w:val="Header"/>
            <w:pBdr>
              <w:bottom w:val="none" w:sz="0" w:space="0" w:color="auto"/>
            </w:pBdr>
            <w:jc w:val="right"/>
            <w:rPr>
              <w:rFonts w:eastAsia="DengXian"/>
              <w:b/>
              <w:bCs/>
            </w:rPr>
          </w:pPr>
          <w:r w:rsidRPr="00401235">
            <w:rPr>
              <w:rFonts w:eastAsia="DengXian"/>
              <w:b/>
              <w:bCs/>
              <w:noProof/>
            </w:rPr>
            <w:drawing>
              <wp:inline distT="0" distB="0" distL="0" distR="0" wp14:anchorId="581BE40A" wp14:editId="410825D4">
                <wp:extent cx="540385" cy="353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043FE6F2" w14:textId="77777777" w:rsidR="00C45F1E" w:rsidRPr="00281E5B" w:rsidRDefault="00C45F1E" w:rsidP="004F0E0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137577598">
    <w:abstractNumId w:val="3"/>
  </w:num>
  <w:num w:numId="2" w16cid:durableId="141041160">
    <w:abstractNumId w:val="5"/>
  </w:num>
  <w:num w:numId="3" w16cid:durableId="336616826">
    <w:abstractNumId w:val="2"/>
  </w:num>
  <w:num w:numId="4" w16cid:durableId="1584141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9075064">
    <w:abstractNumId w:val="4"/>
  </w:num>
  <w:num w:numId="6" w16cid:durableId="198708565">
    <w:abstractNumId w:val="7"/>
  </w:num>
  <w:num w:numId="7" w16cid:durableId="1644000510">
    <w:abstractNumId w:val="1"/>
  </w:num>
  <w:num w:numId="8" w16cid:durableId="825899722">
    <w:abstractNumId w:val="7"/>
  </w:num>
  <w:num w:numId="9" w16cid:durableId="1467310614">
    <w:abstractNumId w:val="1"/>
  </w:num>
  <w:num w:numId="10" w16cid:durableId="312635901">
    <w:abstractNumId w:val="7"/>
  </w:num>
  <w:num w:numId="11" w16cid:durableId="889539635">
    <w:abstractNumId w:val="1"/>
  </w:num>
  <w:num w:numId="12" w16cid:durableId="673651602">
    <w:abstractNumId w:val="8"/>
  </w:num>
  <w:num w:numId="13" w16cid:durableId="629631347">
    <w:abstractNumId w:val="7"/>
  </w:num>
  <w:num w:numId="14" w16cid:durableId="442041318">
    <w:abstractNumId w:val="1"/>
  </w:num>
  <w:num w:numId="15" w16cid:durableId="2016836442">
    <w:abstractNumId w:val="0"/>
  </w:num>
  <w:num w:numId="16" w16cid:durableId="314260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wNTIyNDG3tDA2MLJU0lEKTi0uzszPAykwqwUA6qs0mS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5w5tevxtp9oeex2mxv0s1xpx9pse9ez9t&quot;&gt;the_smart_toy_car&lt;record-ids&gt;&lt;item&gt;1&lt;/item&gt;&lt;item&gt;4&lt;/item&gt;&lt;item&gt;5&lt;/item&gt;&lt;item&gt;6&lt;/item&gt;&lt;item&gt;7&lt;/item&gt;&lt;item&gt;8&lt;/item&gt;&lt;item&gt;10&lt;/item&gt;&lt;item&gt;11&lt;/item&gt;&lt;item&gt;12&lt;/item&gt;&lt;item&gt;13&lt;/item&gt;&lt;item&gt;14&lt;/item&gt;&lt;item&gt;15&lt;/item&gt;&lt;item&gt;16&lt;/item&gt;&lt;item&gt;17&lt;/item&gt;&lt;item&gt;18&lt;/item&gt;&lt;item&gt;19&lt;/item&gt;&lt;item&gt;20&lt;/item&gt;&lt;item&gt;23&lt;/item&gt;&lt;item&gt;25&lt;/item&gt;&lt;item&gt;26&lt;/item&gt;&lt;item&gt;27&lt;/item&gt;&lt;item&gt;28&lt;/item&gt;&lt;item&gt;29&lt;/item&gt;&lt;item&gt;30&lt;/item&gt;&lt;/record-ids&gt;&lt;/item&gt;&lt;/Libraries&gt;"/>
  </w:docVars>
  <w:rsids>
    <w:rsidRoot w:val="00462D59"/>
    <w:rsid w:val="000142CA"/>
    <w:rsid w:val="00020CE2"/>
    <w:rsid w:val="00037AE6"/>
    <w:rsid w:val="00051876"/>
    <w:rsid w:val="00064772"/>
    <w:rsid w:val="00071218"/>
    <w:rsid w:val="00080EFC"/>
    <w:rsid w:val="000855EA"/>
    <w:rsid w:val="000925CA"/>
    <w:rsid w:val="00093E7F"/>
    <w:rsid w:val="000C77ED"/>
    <w:rsid w:val="000D4560"/>
    <w:rsid w:val="00104D24"/>
    <w:rsid w:val="001226A7"/>
    <w:rsid w:val="0014459E"/>
    <w:rsid w:val="00185980"/>
    <w:rsid w:val="001947D2"/>
    <w:rsid w:val="00195DAD"/>
    <w:rsid w:val="001A1BB3"/>
    <w:rsid w:val="001A27B2"/>
    <w:rsid w:val="001A57BF"/>
    <w:rsid w:val="001B38D4"/>
    <w:rsid w:val="001D057B"/>
    <w:rsid w:val="001D5CCC"/>
    <w:rsid w:val="001E2AEB"/>
    <w:rsid w:val="00204327"/>
    <w:rsid w:val="0022638C"/>
    <w:rsid w:val="002266AA"/>
    <w:rsid w:val="002316BB"/>
    <w:rsid w:val="00242191"/>
    <w:rsid w:val="00253CA3"/>
    <w:rsid w:val="00256E65"/>
    <w:rsid w:val="00281E5B"/>
    <w:rsid w:val="0029420B"/>
    <w:rsid w:val="002C338C"/>
    <w:rsid w:val="002D650D"/>
    <w:rsid w:val="002E57DB"/>
    <w:rsid w:val="002E5B86"/>
    <w:rsid w:val="002E66FA"/>
    <w:rsid w:val="002F1BFE"/>
    <w:rsid w:val="00306AB3"/>
    <w:rsid w:val="00316C89"/>
    <w:rsid w:val="00326141"/>
    <w:rsid w:val="00330A75"/>
    <w:rsid w:val="003337EA"/>
    <w:rsid w:val="00337833"/>
    <w:rsid w:val="00354A5A"/>
    <w:rsid w:val="00386369"/>
    <w:rsid w:val="003D1D40"/>
    <w:rsid w:val="003D60EE"/>
    <w:rsid w:val="003E7640"/>
    <w:rsid w:val="003F4EFE"/>
    <w:rsid w:val="003F6C3A"/>
    <w:rsid w:val="00401235"/>
    <w:rsid w:val="00401D30"/>
    <w:rsid w:val="004164CE"/>
    <w:rsid w:val="00425371"/>
    <w:rsid w:val="00431D81"/>
    <w:rsid w:val="00462D59"/>
    <w:rsid w:val="0048108F"/>
    <w:rsid w:val="004A5ADF"/>
    <w:rsid w:val="004B0B17"/>
    <w:rsid w:val="004B4287"/>
    <w:rsid w:val="004C3F57"/>
    <w:rsid w:val="004C46B1"/>
    <w:rsid w:val="004D04A7"/>
    <w:rsid w:val="004E0F98"/>
    <w:rsid w:val="004E21A1"/>
    <w:rsid w:val="004F0E02"/>
    <w:rsid w:val="005028E5"/>
    <w:rsid w:val="00502EEE"/>
    <w:rsid w:val="00511E44"/>
    <w:rsid w:val="00526520"/>
    <w:rsid w:val="005327C9"/>
    <w:rsid w:val="005660F6"/>
    <w:rsid w:val="005B28E1"/>
    <w:rsid w:val="005D13A9"/>
    <w:rsid w:val="005E0240"/>
    <w:rsid w:val="005E14E8"/>
    <w:rsid w:val="005E169E"/>
    <w:rsid w:val="00604EDE"/>
    <w:rsid w:val="00607F24"/>
    <w:rsid w:val="006204BC"/>
    <w:rsid w:val="00632077"/>
    <w:rsid w:val="006429BB"/>
    <w:rsid w:val="00675E22"/>
    <w:rsid w:val="00692393"/>
    <w:rsid w:val="006A7FF4"/>
    <w:rsid w:val="006C31FE"/>
    <w:rsid w:val="006D7B96"/>
    <w:rsid w:val="006E142A"/>
    <w:rsid w:val="00740B6F"/>
    <w:rsid w:val="0075794E"/>
    <w:rsid w:val="007628E6"/>
    <w:rsid w:val="0076686D"/>
    <w:rsid w:val="007674BF"/>
    <w:rsid w:val="00770948"/>
    <w:rsid w:val="0077402B"/>
    <w:rsid w:val="007967BF"/>
    <w:rsid w:val="007A108C"/>
    <w:rsid w:val="007A283C"/>
    <w:rsid w:val="007A6C97"/>
    <w:rsid w:val="007D2775"/>
    <w:rsid w:val="007E1AD0"/>
    <w:rsid w:val="007E5740"/>
    <w:rsid w:val="00822B3D"/>
    <w:rsid w:val="00832857"/>
    <w:rsid w:val="00840934"/>
    <w:rsid w:val="00841933"/>
    <w:rsid w:val="0084440E"/>
    <w:rsid w:val="008523BB"/>
    <w:rsid w:val="008713F9"/>
    <w:rsid w:val="008838CF"/>
    <w:rsid w:val="008B5125"/>
    <w:rsid w:val="008F3EAB"/>
    <w:rsid w:val="008F446B"/>
    <w:rsid w:val="00903202"/>
    <w:rsid w:val="0090497C"/>
    <w:rsid w:val="009246D0"/>
    <w:rsid w:val="00933E2C"/>
    <w:rsid w:val="009531FF"/>
    <w:rsid w:val="00956613"/>
    <w:rsid w:val="00964A28"/>
    <w:rsid w:val="00993A21"/>
    <w:rsid w:val="009949EA"/>
    <w:rsid w:val="009D0DA8"/>
    <w:rsid w:val="009D5560"/>
    <w:rsid w:val="009E7E90"/>
    <w:rsid w:val="009F70E6"/>
    <w:rsid w:val="00A04FD6"/>
    <w:rsid w:val="00A0751C"/>
    <w:rsid w:val="00A075C1"/>
    <w:rsid w:val="00A36565"/>
    <w:rsid w:val="00A36BC4"/>
    <w:rsid w:val="00A65307"/>
    <w:rsid w:val="00A70B08"/>
    <w:rsid w:val="00A86E9F"/>
    <w:rsid w:val="00AA684A"/>
    <w:rsid w:val="00AB4FC6"/>
    <w:rsid w:val="00AE21BD"/>
    <w:rsid w:val="00AF043C"/>
    <w:rsid w:val="00AF0644"/>
    <w:rsid w:val="00AF5A91"/>
    <w:rsid w:val="00AF6B45"/>
    <w:rsid w:val="00B00AFB"/>
    <w:rsid w:val="00B21347"/>
    <w:rsid w:val="00B341BE"/>
    <w:rsid w:val="00B4565F"/>
    <w:rsid w:val="00B4734C"/>
    <w:rsid w:val="00B84F5A"/>
    <w:rsid w:val="00BA2DA0"/>
    <w:rsid w:val="00BA570C"/>
    <w:rsid w:val="00BB5981"/>
    <w:rsid w:val="00BD2405"/>
    <w:rsid w:val="00BD5735"/>
    <w:rsid w:val="00BE0791"/>
    <w:rsid w:val="00C02A07"/>
    <w:rsid w:val="00C036E8"/>
    <w:rsid w:val="00C3299B"/>
    <w:rsid w:val="00C43255"/>
    <w:rsid w:val="00C45F1E"/>
    <w:rsid w:val="00C8316E"/>
    <w:rsid w:val="00C90EAB"/>
    <w:rsid w:val="00C90F92"/>
    <w:rsid w:val="00C9601A"/>
    <w:rsid w:val="00CA6896"/>
    <w:rsid w:val="00CD3203"/>
    <w:rsid w:val="00CE7302"/>
    <w:rsid w:val="00CF5DE5"/>
    <w:rsid w:val="00D07230"/>
    <w:rsid w:val="00D223A8"/>
    <w:rsid w:val="00D2684C"/>
    <w:rsid w:val="00D32E9B"/>
    <w:rsid w:val="00D92691"/>
    <w:rsid w:val="00D94F8A"/>
    <w:rsid w:val="00D977E0"/>
    <w:rsid w:val="00DB04E8"/>
    <w:rsid w:val="00DC426C"/>
    <w:rsid w:val="00DC5535"/>
    <w:rsid w:val="00E034CE"/>
    <w:rsid w:val="00E11356"/>
    <w:rsid w:val="00E14822"/>
    <w:rsid w:val="00E22508"/>
    <w:rsid w:val="00E30E54"/>
    <w:rsid w:val="00E53C4E"/>
    <w:rsid w:val="00E70428"/>
    <w:rsid w:val="00E83311"/>
    <w:rsid w:val="00E943BD"/>
    <w:rsid w:val="00E94AAD"/>
    <w:rsid w:val="00EA77BB"/>
    <w:rsid w:val="00EF7C2A"/>
    <w:rsid w:val="00F00695"/>
    <w:rsid w:val="00F25D88"/>
    <w:rsid w:val="00F27764"/>
    <w:rsid w:val="00F528DD"/>
    <w:rsid w:val="00F57906"/>
    <w:rsid w:val="00F658F9"/>
    <w:rsid w:val="00FD20E8"/>
    <w:rsid w:val="00FE6213"/>
    <w:rsid w:val="00FE643B"/>
    <w:rsid w:val="00FF0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B6508"/>
  <w15:chartTrackingRefBased/>
  <w15:docId w15:val="{DA6F1C42-4C43-47E3-AB79-00CB72E5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E9F"/>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A86E9F"/>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A86E9F"/>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A86E9F"/>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D13A9"/>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styleId="UnresolvedMention">
    <w:name w:val="Unresolved Mention"/>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A86E9F"/>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A86E9F"/>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A86E9F"/>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A86E9F"/>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A86E9F"/>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A86E9F"/>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A86E9F"/>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A86E9F"/>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A86E9F"/>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color w:val="44546A" w:themeColor="text2"/>
      <w:sz w:val="18"/>
      <w:szCs w:val="18"/>
      <w:lang w:eastAsia="en-US"/>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noProof/>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noProof/>
      <w:snapToGrid/>
      <w:color w:val="000000"/>
      <w:szCs w:val="22"/>
      <w:lang w:eastAsia="de-DE" w:bidi="en-US"/>
    </w:rPr>
  </w:style>
  <w:style w:type="paragraph" w:styleId="Revision">
    <w:name w:val="Revision"/>
    <w:hidden/>
    <w:uiPriority w:val="99"/>
    <w:semiHidden/>
    <w:rsid w:val="00E14822"/>
    <w:rPr>
      <w:rFonts w:ascii="Palatino Linotype" w:hAnsi="Palatino Linotype"/>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61529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janmehr\Desktop\Intelligent_toy_car\paper\sustainabilit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DE26C-7FAC-4A6D-8502-87EAEC70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sustainability-template.dot</Template>
  <TotalTime>136</TotalTime>
  <Pages>1</Pages>
  <Words>9066</Words>
  <Characters>49959</Characters>
  <Application>Microsoft Office Word</Application>
  <DocSecurity>0</DocSecurity>
  <Lines>999</Lines>
  <Paragraphs>427</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58598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bijan mehralizadeh</dc:creator>
  <cp:keywords/>
  <dc:description/>
  <cp:lastModifiedBy>bijan mehralizadeh</cp:lastModifiedBy>
  <cp:revision>9</cp:revision>
  <cp:lastPrinted>2021-12-25T21:23:00Z</cp:lastPrinted>
  <dcterms:created xsi:type="dcterms:W3CDTF">2022-07-17T05:37:00Z</dcterms:created>
  <dcterms:modified xsi:type="dcterms:W3CDTF">2022-10-18T21:27:00Z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fd8351c076135dde78a762d6f9eb15cdafd625486e32e3dbaeb6d03c9ddf367c</vt:lpwstr>
  </property>
</Properties>
</file>